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theme/themeOverride1.xml" ContentType="application/vnd.openxmlformats-officedocument.themeOverrid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5F55" w14:textId="77777777" w:rsidR="00032BF8" w:rsidRPr="00621B10" w:rsidRDefault="00FA21D7" w:rsidP="008C07AF">
      <w:pPr>
        <w:pStyle w:val="Title"/>
      </w:pPr>
      <w:r w:rsidRPr="00621B10">
        <w:rPr>
          <w:noProof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F08F412" wp14:editId="5355597B">
                <wp:simplePos x="0" y="0"/>
                <wp:positionH relativeFrom="column">
                  <wp:posOffset>-780220</wp:posOffset>
                </wp:positionH>
                <wp:positionV relativeFrom="paragraph">
                  <wp:posOffset>537</wp:posOffset>
                </wp:positionV>
                <wp:extent cx="7301133" cy="2193290"/>
                <wp:effectExtent l="0" t="0" r="0" b="0"/>
                <wp:wrapNone/>
                <wp:docPr id="13" name="Group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301133" cy="2193290"/>
                          <a:chOff x="0" y="0"/>
                          <a:chExt cx="7377430" cy="2193290"/>
                        </a:xfrm>
                      </wpg:grpSpPr>
                      <wpg:grpSp>
                        <wpg:cNvPr id="8" name="Group 8"/>
                        <wpg:cNvGrpSpPr/>
                        <wpg:grpSpPr>
                          <a:xfrm>
                            <a:off x="0" y="0"/>
                            <a:ext cx="7377430" cy="2193290"/>
                            <a:chOff x="0" y="0"/>
                            <a:chExt cx="7256156" cy="2193290"/>
                          </a:xfrm>
                        </wpg:grpSpPr>
                        <pic:pic xmlns:pic="http://schemas.openxmlformats.org/drawingml/2006/picture">
                          <pic:nvPicPr>
                            <pic:cNvPr id="7" name="Picture 7" descr="Logo&#10;&#10;Description automatically generated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0" cstate="print">
                              <a:alphaModFix amt="85000"/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2193290" cy="2193290"/>
                            </a:xfrm>
                            <a:prstGeom prst="rect">
                              <a:avLst/>
                            </a:prstGeom>
                          </pic:spPr>
                        </pic:pic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03007" y="21142"/>
                              <a:ext cx="4953149" cy="2161504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0">
                              <a:noFill/>
                              <a:miter lim="800000"/>
                              <a:headEnd/>
                              <a:tailEnd/>
                              <a:extLst>
                                <a:ext uri="{C807C97D-BFC1-408E-A445-0C87EB9F89A2}">
                                  <ask:lineSketchStyleProps xmlns:ask="http://schemas.microsoft.com/office/drawing/2018/sketchyshapes" sd="1219033472">
                                    <a:custGeom>
                                      <a:avLst/>
                                      <a:gdLst>
                                        <a:gd name="connsiteX0" fmla="*/ 0 w 5180427"/>
                                        <a:gd name="connsiteY0" fmla="*/ 0 h 2161504"/>
                                        <a:gd name="connsiteX1" fmla="*/ 5180427 w 5180427"/>
                                        <a:gd name="connsiteY1" fmla="*/ 0 h 2161504"/>
                                        <a:gd name="connsiteX2" fmla="*/ 5180427 w 5180427"/>
                                        <a:gd name="connsiteY2" fmla="*/ 2161504 h 2161504"/>
                                        <a:gd name="connsiteX3" fmla="*/ 0 w 5180427"/>
                                        <a:gd name="connsiteY3" fmla="*/ 2161504 h 2161504"/>
                                        <a:gd name="connsiteX4" fmla="*/ 0 w 5180427"/>
                                        <a:gd name="connsiteY4" fmla="*/ 0 h 2161504"/>
                                      </a:gdLst>
                                      <a:ahLst/>
                                      <a:cxnLst>
                                        <a:cxn ang="0">
                                          <a:pos x="connsiteX0" y="connsiteY0"/>
                                        </a:cxn>
                                        <a:cxn ang="0">
                                          <a:pos x="connsiteX1" y="connsiteY1"/>
                                        </a:cxn>
                                        <a:cxn ang="0">
                                          <a:pos x="connsiteX2" y="connsiteY2"/>
                                        </a:cxn>
                                        <a:cxn ang="0">
                                          <a:pos x="connsiteX3" y="connsiteY3"/>
                                        </a:cxn>
                                        <a:cxn ang="0">
                                          <a:pos x="connsiteX4" y="connsiteY4"/>
                                        </a:cxn>
                                      </a:cxnLst>
                                      <a:rect l="l" t="t" r="r" b="b"/>
                                      <a:pathLst>
                                        <a:path w="5180427" h="2161504" fill="none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2499475" y="-49533"/>
                                            <a:pt x="4171937" y="-14809"/>
                                            <a:pt x="5180427" y="0"/>
                                          </a:cubicBezTo>
                                          <a:cubicBezTo>
                                            <a:pt x="5268066" y="566053"/>
                                            <a:pt x="5107748" y="1775004"/>
                                            <a:pt x="5180427" y="2161504"/>
                                          </a:cubicBezTo>
                                          <a:cubicBezTo>
                                            <a:pt x="2945666" y="2113273"/>
                                            <a:pt x="2378557" y="2245959"/>
                                            <a:pt x="0" y="2161504"/>
                                          </a:cubicBezTo>
                                          <a:cubicBezTo>
                                            <a:pt x="-38581" y="1728816"/>
                                            <a:pt x="63341" y="895389"/>
                                            <a:pt x="0" y="0"/>
                                          </a:cubicBezTo>
                                          <a:close/>
                                        </a:path>
                                        <a:path w="5180427" h="2161504" stroke="0" extrusionOk="0">
                                          <a:moveTo>
                                            <a:pt x="0" y="0"/>
                                          </a:moveTo>
                                          <a:cubicBezTo>
                                            <a:pt x="619173" y="118645"/>
                                            <a:pt x="4000907" y="116012"/>
                                            <a:pt x="5180427" y="0"/>
                                          </a:cubicBezTo>
                                          <a:cubicBezTo>
                                            <a:pt x="5047545" y="655239"/>
                                            <a:pt x="5265378" y="1185470"/>
                                            <a:pt x="5180427" y="2161504"/>
                                          </a:cubicBezTo>
                                          <a:cubicBezTo>
                                            <a:pt x="3717043" y="2296104"/>
                                            <a:pt x="1847201" y="2004308"/>
                                            <a:pt x="0" y="2161504"/>
                                          </a:cubicBezTo>
                                          <a:cubicBezTo>
                                            <a:pt x="-20187" y="1502669"/>
                                            <a:pt x="-152480" y="346861"/>
                                            <a:pt x="0" y="0"/>
                                          </a:cubicBezTo>
                                          <a:close/>
                                        </a:path>
                                      </a:pathLst>
                                    </a:custGeom>
                                    <ask:type>
                                      <ask:lineSketchNone/>
                                    </ask:type>
                                  </ask:lineSketchStyleProps>
                                </a:ext>
                              </a:extLst>
                            </a:ln>
                          </wps:spPr>
                          <wps:txbx>
                            <w:txbxContent>
                              <w:p w14:paraId="307B636B" w14:textId="43CB41C8" w:rsidR="001F7841" w:rsidRPr="00DC323B" w:rsidRDefault="00A307FA" w:rsidP="008C07AF">
                                <w:pPr>
                                  <w:pStyle w:val="Title"/>
                                </w:pPr>
                                <w:r>
                                  <w:t>BOILING POINT &amp; MIXTURES</w:t>
                                </w:r>
                              </w:p>
                              <w:p w14:paraId="08A1D54B" w14:textId="76E7BA53" w:rsidR="001F7841" w:rsidRPr="00902571" w:rsidRDefault="00A307FA" w:rsidP="008C07AF">
                                <w:pPr>
                                  <w:pStyle w:val="Subtitle"/>
                                </w:pPr>
                                <w:r w:rsidRPr="00902571">
                                  <w:t>JOAKIM HERTZBERG</w:t>
                                </w:r>
                              </w:p>
                              <w:p w14:paraId="32E3F997" w14:textId="46995643" w:rsidR="003117D2" w:rsidRPr="00E41AF4" w:rsidRDefault="00E41AF4" w:rsidP="008C07AF">
                                <w:pPr>
                                  <w:rPr>
                                    <w:sz w:val="20"/>
                                    <w:szCs w:val="20"/>
                                  </w:rPr>
                                </w:pPr>
                                <w:r w:rsidRPr="00E41AF4">
                                  <w:t>ALE</w:t>
                                </w:r>
                                <w:r w:rsidR="00A15A25">
                                  <w:t>KS</w:t>
                                </w:r>
                                <w:r w:rsidRPr="00E41AF4">
                                  <w:t>ANDRA PANKAU, YASH CHHATBAR</w:t>
                                </w:r>
                              </w:p>
                              <w:p w14:paraId="4380546B" w14:textId="77777777" w:rsidR="00635A12" w:rsidRPr="00DC323B" w:rsidRDefault="00DD7258" w:rsidP="008C07AF">
                                <w:r w:rsidRPr="00DC323B">
                                  <w:t xml:space="preserve"> </w:t>
                                </w:r>
                                <w:r w:rsidR="007506D4"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noAutofit/>
                          </wps:bodyPr>
                        </wps:wsp>
                      </wpg:grpSp>
                      <wps:wsp>
                        <wps:cNvPr id="11" name="Rectangle: Rounded Corners 11"/>
                        <wps:cNvSpPr/>
                        <wps:spPr>
                          <a:xfrm>
                            <a:off x="2363373" y="98474"/>
                            <a:ext cx="58420" cy="1995805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ln>
                            <a:solidFill>
                              <a:srgbClr val="0070C0"/>
                            </a:solidFill>
                            <a:round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7F08F412" id="Group 13" o:spid="_x0000_s1026" style="position:absolute;left:0;text-align:left;margin-left:-61.45pt;margin-top:.05pt;width:574.9pt;height:172.7pt;z-index:251656192;mso-width-relative:margin" coordsize="73774,2193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">
                <v:group id="Group 8" o:spid="_x0000_s1027" style="position:absolute;width:73774;height:21932" coordsize="72561,219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7" o:spid="_x0000_s1028" type="#_x0000_t75" alt="Logo&#10;&#10;Description automatically generated" style="position:absolute;width:21932;height:2193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">
                    <v:imagedata r:id="rId11" o:title="Logo&#10;&#10;Description automatically generated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9" type="#_x0000_t202" style="position:absolute;left:23030;top:211;width:49531;height:216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" stroked="f" strokeweight="0">
                    <v:textbox>
                      <w:txbxContent>
                        <w:p w14:paraId="307B636B" w14:textId="43CB41C8" w:rsidR="001F7841" w:rsidRPr="00DC323B" w:rsidRDefault="00A307FA" w:rsidP="008C07AF">
                          <w:pPr>
                            <w:pStyle w:val="Title"/>
                          </w:pPr>
                          <w:r>
                            <w:t>BOILING POINT &amp; MIXTURES</w:t>
                          </w:r>
                        </w:p>
                        <w:p w14:paraId="08A1D54B" w14:textId="76E7BA53" w:rsidR="001F7841" w:rsidRPr="00902571" w:rsidRDefault="00A307FA" w:rsidP="008C07AF">
                          <w:pPr>
                            <w:pStyle w:val="Subtitle"/>
                          </w:pPr>
                          <w:r w:rsidRPr="00902571">
                            <w:t>JOAKIM HERTZBERG</w:t>
                          </w:r>
                        </w:p>
                        <w:p w14:paraId="32E3F997" w14:textId="46995643" w:rsidR="003117D2" w:rsidRPr="00E41AF4" w:rsidRDefault="00E41AF4" w:rsidP="008C07AF">
                          <w:pPr>
                            <w:rPr>
                              <w:sz w:val="20"/>
                              <w:szCs w:val="20"/>
                            </w:rPr>
                          </w:pPr>
                          <w:r w:rsidRPr="00E41AF4">
                            <w:t>ALE</w:t>
                          </w:r>
                          <w:r w:rsidR="00A15A25">
                            <w:t>KS</w:t>
                          </w:r>
                          <w:r w:rsidRPr="00E41AF4">
                            <w:t>ANDRA PANKAU, YASH CHHATBAR</w:t>
                          </w:r>
                        </w:p>
                        <w:p w14:paraId="4380546B" w14:textId="77777777" w:rsidR="00635A12" w:rsidRPr="00DC323B" w:rsidRDefault="00DD7258" w:rsidP="008C07AF">
                          <w:r w:rsidRPr="00DC323B">
                            <w:t xml:space="preserve"> </w:t>
                          </w:r>
                          <w:r w:rsidR="007506D4">
                            <w:t xml:space="preserve"> </w:t>
                          </w:r>
                        </w:p>
                      </w:txbxContent>
                    </v:textbox>
                  </v:shape>
                </v:group>
                <v:roundrect id="Rectangle: Rounded Corners 11" o:spid="_x0000_s1030" style="position:absolute;left:23633;top:984;width:584;height:19958;visibility:visible;mso-wrap-style:square;v-text-anchor:middle" arcsize=".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" fillcolor="#4472c4 [3204]" strokecolor="#0070c0" strokeweight="1pt"/>
              </v:group>
            </w:pict>
          </mc:Fallback>
        </mc:AlternateContent>
      </w:r>
    </w:p>
    <w:p w14:paraId="3F950916" w14:textId="77777777" w:rsidR="006C3B70" w:rsidRPr="00621B10" w:rsidRDefault="006C3B70" w:rsidP="008C07AF"/>
    <w:p w14:paraId="538A563A" w14:textId="77777777" w:rsidR="006C3B70" w:rsidRPr="00621B10" w:rsidRDefault="006C3B70" w:rsidP="008C07AF"/>
    <w:p w14:paraId="7D1AC29D" w14:textId="77777777" w:rsidR="001341B3" w:rsidRPr="00621B10" w:rsidRDefault="001341B3" w:rsidP="008C07AF"/>
    <w:p w14:paraId="06A8EF2F" w14:textId="77777777" w:rsidR="001341B3" w:rsidRPr="00621B10" w:rsidRDefault="001341B3" w:rsidP="008C07AF"/>
    <w:p w14:paraId="19EC9227" w14:textId="77777777" w:rsidR="001341B3" w:rsidRPr="00621B10" w:rsidRDefault="001341B3" w:rsidP="008C07AF"/>
    <w:p w14:paraId="23AF9EDD" w14:textId="77777777" w:rsidR="001341B3" w:rsidRPr="00621B10" w:rsidRDefault="001341B3" w:rsidP="008C07AF"/>
    <w:p w14:paraId="236E3CB5" w14:textId="77777777" w:rsidR="001341B3" w:rsidRPr="00621B10" w:rsidRDefault="001341B3" w:rsidP="008C07AF"/>
    <w:p w14:paraId="571BBCFA" w14:textId="77777777" w:rsidR="008230A7" w:rsidRPr="00621B10" w:rsidRDefault="008230A7" w:rsidP="008C07AF"/>
    <w:p w14:paraId="5E2D98C3" w14:textId="77777777" w:rsidR="00B51309" w:rsidRPr="00621B10" w:rsidRDefault="00B51309" w:rsidP="008C07AF">
      <w:pPr>
        <w:pStyle w:val="Heading1"/>
      </w:pPr>
    </w:p>
    <w:sdt>
      <w:sdtPr>
        <w:rPr>
          <w:rFonts w:asciiTheme="minorHAnsi" w:eastAsiaTheme="minorHAnsi" w:hAnsiTheme="minorHAnsi" w:cstheme="minorBidi"/>
          <w:color w:val="595959" w:themeColor="text1" w:themeTint="A6"/>
          <w:sz w:val="24"/>
          <w:szCs w:val="24"/>
        </w:rPr>
        <w:id w:val="-1391269372"/>
        <w:docPartObj>
          <w:docPartGallery w:val="Table of Contents"/>
          <w:docPartUnique/>
        </w:docPartObj>
      </w:sdtPr>
      <w:sdtEndPr>
        <w:rPr>
          <w:rFonts w:cstheme="minorHAnsi"/>
          <w:b w:val="0"/>
          <w:bCs w:val="0"/>
          <w:noProof/>
          <w:lang w:val="en-GB"/>
        </w:rPr>
      </w:sdtEndPr>
      <w:sdtContent>
        <w:p w14:paraId="164A57CB" w14:textId="77777777" w:rsidR="00A4626E" w:rsidRPr="00621B10" w:rsidRDefault="00A4626E" w:rsidP="008C07AF">
          <w:pPr>
            <w:pStyle w:val="TOCHeading"/>
            <w:rPr>
              <w:rStyle w:val="Heading1Char"/>
              <w:lang w:val="en-GB"/>
            </w:rPr>
          </w:pPr>
          <w:r w:rsidRPr="00621B10">
            <w:rPr>
              <w:rStyle w:val="Heading1Char"/>
              <w:lang w:val="en-GB"/>
            </w:rPr>
            <w:t>TABLE OF CONTENTS</w:t>
          </w:r>
        </w:p>
        <w:p w14:paraId="3D16D040" w14:textId="77777777" w:rsidR="00406400" w:rsidRPr="004A0A39" w:rsidRDefault="00A4626E" w:rsidP="008C07AF">
          <w:pPr>
            <w:pStyle w:val="TOC1"/>
            <w:rPr>
              <w:rFonts w:eastAsiaTheme="minorEastAsia"/>
              <w:sz w:val="22"/>
              <w:szCs w:val="22"/>
              <w:lang w:eastAsia="sv-SE"/>
            </w:rPr>
          </w:pPr>
          <w:r w:rsidRPr="00621B10">
            <w:fldChar w:fldCharType="begin"/>
          </w:r>
          <w:r w:rsidRPr="00621B10">
            <w:instrText xml:space="preserve"> TOC \o "1-3" \h \z \u </w:instrText>
          </w:r>
          <w:r w:rsidRPr="00621B10">
            <w:fldChar w:fldCharType="separate"/>
          </w:r>
          <w:hyperlink w:anchor="_Toc121905129" w:history="1">
            <w:r w:rsidR="00406400" w:rsidRPr="004A0A39">
              <w:rPr>
                <w:rStyle w:val="Hyperlink"/>
                <w:color w:val="595959" w:themeColor="text1" w:themeTint="A6"/>
              </w:rPr>
              <w:t>1: INTRODUCTION</w:t>
            </w:r>
            <w:r w:rsidR="00406400" w:rsidRPr="004A0A39">
              <w:rPr>
                <w:webHidden/>
              </w:rPr>
              <w:tab/>
            </w:r>
            <w:r w:rsidR="00406400" w:rsidRPr="004A0A39">
              <w:rPr>
                <w:webHidden/>
              </w:rPr>
              <w:fldChar w:fldCharType="begin"/>
            </w:r>
            <w:r w:rsidR="00406400" w:rsidRPr="004A0A39">
              <w:rPr>
                <w:webHidden/>
              </w:rPr>
              <w:instrText xml:space="preserve"> PAGEREF _Toc121905129 \h </w:instrText>
            </w:r>
            <w:r w:rsidR="00406400" w:rsidRPr="004A0A39">
              <w:rPr>
                <w:webHidden/>
              </w:rPr>
            </w:r>
            <w:r w:rsidR="00406400" w:rsidRPr="004A0A39">
              <w:rPr>
                <w:webHidden/>
              </w:rPr>
              <w:fldChar w:fldCharType="separate"/>
            </w:r>
            <w:r w:rsidR="00406400" w:rsidRPr="004A0A39">
              <w:rPr>
                <w:webHidden/>
              </w:rPr>
              <w:t>1</w:t>
            </w:r>
            <w:r w:rsidR="00406400" w:rsidRPr="004A0A39">
              <w:rPr>
                <w:webHidden/>
              </w:rPr>
              <w:fldChar w:fldCharType="end"/>
            </w:r>
          </w:hyperlink>
        </w:p>
        <w:p w14:paraId="2F40085C" w14:textId="77777777" w:rsidR="00406400" w:rsidRPr="004A0A39" w:rsidRDefault="00764052" w:rsidP="008C07AF">
          <w:pPr>
            <w:pStyle w:val="TOC2"/>
            <w:rPr>
              <w:rFonts w:eastAsiaTheme="minorEastAsia"/>
              <w:noProof/>
              <w:sz w:val="22"/>
              <w:szCs w:val="22"/>
              <w:lang w:eastAsia="sv-SE"/>
            </w:rPr>
          </w:pPr>
          <w:hyperlink w:anchor="_Toc121905130" w:history="1">
            <w:r w:rsidR="00406400" w:rsidRPr="004A0A39">
              <w:rPr>
                <w:rStyle w:val="Hyperlink"/>
                <w:noProof/>
                <w:color w:val="595959" w:themeColor="text1" w:themeTint="A6"/>
              </w:rPr>
              <w:t>1.1: BACKGROUND</w:t>
            </w:r>
            <w:r w:rsidR="00406400" w:rsidRPr="004A0A39">
              <w:rPr>
                <w:noProof/>
                <w:webHidden/>
              </w:rPr>
              <w:tab/>
            </w:r>
            <w:r w:rsidR="00406400" w:rsidRPr="004A0A39">
              <w:rPr>
                <w:noProof/>
                <w:webHidden/>
              </w:rPr>
              <w:fldChar w:fldCharType="begin"/>
            </w:r>
            <w:r w:rsidR="00406400" w:rsidRPr="004A0A39">
              <w:rPr>
                <w:noProof/>
                <w:webHidden/>
              </w:rPr>
              <w:instrText xml:space="preserve"> PAGEREF _Toc121905130 \h </w:instrText>
            </w:r>
            <w:r w:rsidR="00406400" w:rsidRPr="004A0A39">
              <w:rPr>
                <w:noProof/>
                <w:webHidden/>
              </w:rPr>
            </w:r>
            <w:r w:rsidR="00406400" w:rsidRPr="004A0A39">
              <w:rPr>
                <w:noProof/>
                <w:webHidden/>
              </w:rPr>
              <w:fldChar w:fldCharType="separate"/>
            </w:r>
            <w:r w:rsidR="00406400" w:rsidRPr="004A0A39">
              <w:rPr>
                <w:noProof/>
                <w:webHidden/>
              </w:rPr>
              <w:t>1</w:t>
            </w:r>
            <w:r w:rsidR="00406400" w:rsidRPr="004A0A39">
              <w:rPr>
                <w:noProof/>
                <w:webHidden/>
              </w:rPr>
              <w:fldChar w:fldCharType="end"/>
            </w:r>
          </w:hyperlink>
        </w:p>
        <w:p w14:paraId="468D747C" w14:textId="77777777" w:rsidR="00406400" w:rsidRPr="004A0A39" w:rsidRDefault="00764052" w:rsidP="008C07AF">
          <w:pPr>
            <w:pStyle w:val="TOC3"/>
            <w:rPr>
              <w:noProof/>
            </w:rPr>
          </w:pPr>
          <w:hyperlink w:anchor="_Toc121905131" w:history="1">
            <w:r w:rsidR="00406400" w:rsidRPr="004A0A39">
              <w:rPr>
                <w:rStyle w:val="Hyperlink"/>
                <w:noProof/>
                <w:color w:val="595959" w:themeColor="text1" w:themeTint="A6"/>
              </w:rPr>
              <w:t>1.1.1: THEORY</w:t>
            </w:r>
            <w:r w:rsidR="00406400" w:rsidRPr="004A0A39">
              <w:rPr>
                <w:noProof/>
                <w:webHidden/>
              </w:rPr>
              <w:tab/>
            </w:r>
            <w:r w:rsidR="00406400" w:rsidRPr="004A0A39">
              <w:rPr>
                <w:noProof/>
                <w:webHidden/>
              </w:rPr>
              <w:fldChar w:fldCharType="begin"/>
            </w:r>
            <w:r w:rsidR="00406400" w:rsidRPr="004A0A39">
              <w:rPr>
                <w:noProof/>
                <w:webHidden/>
              </w:rPr>
              <w:instrText xml:space="preserve"> PAGEREF _Toc121905131 \h </w:instrText>
            </w:r>
            <w:r w:rsidR="00406400" w:rsidRPr="004A0A39">
              <w:rPr>
                <w:noProof/>
                <w:webHidden/>
              </w:rPr>
            </w:r>
            <w:r w:rsidR="00406400" w:rsidRPr="004A0A39">
              <w:rPr>
                <w:noProof/>
                <w:webHidden/>
              </w:rPr>
              <w:fldChar w:fldCharType="separate"/>
            </w:r>
            <w:r w:rsidR="00406400" w:rsidRPr="004A0A39">
              <w:rPr>
                <w:noProof/>
                <w:webHidden/>
              </w:rPr>
              <w:t>1</w:t>
            </w:r>
            <w:r w:rsidR="00406400" w:rsidRPr="004A0A39">
              <w:rPr>
                <w:noProof/>
                <w:webHidden/>
              </w:rPr>
              <w:fldChar w:fldCharType="end"/>
            </w:r>
          </w:hyperlink>
        </w:p>
        <w:p w14:paraId="3BBA8254" w14:textId="77777777" w:rsidR="00406400" w:rsidRPr="004A0A39" w:rsidRDefault="00764052" w:rsidP="008C07AF">
          <w:pPr>
            <w:pStyle w:val="TOC2"/>
            <w:rPr>
              <w:rFonts w:eastAsiaTheme="minorEastAsia"/>
              <w:noProof/>
              <w:sz w:val="22"/>
              <w:szCs w:val="22"/>
              <w:lang w:eastAsia="sv-SE"/>
            </w:rPr>
          </w:pPr>
          <w:hyperlink w:anchor="_Toc121905132" w:history="1">
            <w:r w:rsidR="00406400" w:rsidRPr="004A0A39">
              <w:rPr>
                <w:rStyle w:val="Hyperlink"/>
                <w:noProof/>
                <w:color w:val="595959" w:themeColor="text1" w:themeTint="A6"/>
              </w:rPr>
              <w:t>1.2: QUESTION &amp; AIM</w:t>
            </w:r>
            <w:r w:rsidR="00406400" w:rsidRPr="004A0A39">
              <w:rPr>
                <w:noProof/>
                <w:webHidden/>
              </w:rPr>
              <w:tab/>
            </w:r>
            <w:r w:rsidR="00406400" w:rsidRPr="004A0A39">
              <w:rPr>
                <w:noProof/>
                <w:webHidden/>
              </w:rPr>
              <w:fldChar w:fldCharType="begin"/>
            </w:r>
            <w:r w:rsidR="00406400" w:rsidRPr="004A0A39">
              <w:rPr>
                <w:noProof/>
                <w:webHidden/>
              </w:rPr>
              <w:instrText xml:space="preserve"> PAGEREF _Toc121905132 \h </w:instrText>
            </w:r>
            <w:r w:rsidR="00406400" w:rsidRPr="004A0A39">
              <w:rPr>
                <w:noProof/>
                <w:webHidden/>
              </w:rPr>
            </w:r>
            <w:r w:rsidR="00406400" w:rsidRPr="004A0A39">
              <w:rPr>
                <w:noProof/>
                <w:webHidden/>
              </w:rPr>
              <w:fldChar w:fldCharType="separate"/>
            </w:r>
            <w:r w:rsidR="00406400" w:rsidRPr="004A0A39">
              <w:rPr>
                <w:noProof/>
                <w:webHidden/>
              </w:rPr>
              <w:t>1</w:t>
            </w:r>
            <w:r w:rsidR="00406400" w:rsidRPr="004A0A39">
              <w:rPr>
                <w:noProof/>
                <w:webHidden/>
              </w:rPr>
              <w:fldChar w:fldCharType="end"/>
            </w:r>
          </w:hyperlink>
        </w:p>
        <w:p w14:paraId="7D269CB7" w14:textId="77777777" w:rsidR="00406400" w:rsidRPr="004A0A39" w:rsidRDefault="00764052" w:rsidP="008C07AF">
          <w:pPr>
            <w:pStyle w:val="TOC2"/>
            <w:rPr>
              <w:rFonts w:eastAsiaTheme="minorEastAsia"/>
              <w:noProof/>
              <w:sz w:val="22"/>
              <w:szCs w:val="22"/>
              <w:lang w:eastAsia="sv-SE"/>
            </w:rPr>
          </w:pPr>
          <w:hyperlink w:anchor="_Toc121905133" w:history="1">
            <w:r w:rsidR="00406400" w:rsidRPr="004A0A39">
              <w:rPr>
                <w:rStyle w:val="Hyperlink"/>
                <w:noProof/>
                <w:color w:val="595959" w:themeColor="text1" w:themeTint="A6"/>
              </w:rPr>
              <w:t>1.3: HYPOTHESIS</w:t>
            </w:r>
            <w:r w:rsidR="00406400" w:rsidRPr="004A0A39">
              <w:rPr>
                <w:noProof/>
                <w:webHidden/>
              </w:rPr>
              <w:tab/>
            </w:r>
            <w:r w:rsidR="00406400" w:rsidRPr="004A0A39">
              <w:rPr>
                <w:noProof/>
                <w:webHidden/>
              </w:rPr>
              <w:fldChar w:fldCharType="begin"/>
            </w:r>
            <w:r w:rsidR="00406400" w:rsidRPr="004A0A39">
              <w:rPr>
                <w:noProof/>
                <w:webHidden/>
              </w:rPr>
              <w:instrText xml:space="preserve"> PAGEREF _Toc121905133 \h </w:instrText>
            </w:r>
            <w:r w:rsidR="00406400" w:rsidRPr="004A0A39">
              <w:rPr>
                <w:noProof/>
                <w:webHidden/>
              </w:rPr>
            </w:r>
            <w:r w:rsidR="00406400" w:rsidRPr="004A0A39">
              <w:rPr>
                <w:noProof/>
                <w:webHidden/>
              </w:rPr>
              <w:fldChar w:fldCharType="separate"/>
            </w:r>
            <w:r w:rsidR="00406400" w:rsidRPr="004A0A39">
              <w:rPr>
                <w:noProof/>
                <w:webHidden/>
              </w:rPr>
              <w:t>2</w:t>
            </w:r>
            <w:r w:rsidR="00406400" w:rsidRPr="004A0A39">
              <w:rPr>
                <w:noProof/>
                <w:webHidden/>
              </w:rPr>
              <w:fldChar w:fldCharType="end"/>
            </w:r>
          </w:hyperlink>
        </w:p>
        <w:p w14:paraId="4D570E44" w14:textId="77777777" w:rsidR="00406400" w:rsidRPr="004A0A39" w:rsidRDefault="00764052" w:rsidP="008C07AF">
          <w:pPr>
            <w:pStyle w:val="TOC1"/>
            <w:rPr>
              <w:rFonts w:eastAsiaTheme="minorEastAsia"/>
              <w:sz w:val="22"/>
              <w:szCs w:val="22"/>
              <w:lang w:eastAsia="sv-SE"/>
            </w:rPr>
          </w:pPr>
          <w:hyperlink w:anchor="_Toc121905134" w:history="1">
            <w:r w:rsidR="00406400" w:rsidRPr="004A0A39">
              <w:rPr>
                <w:rStyle w:val="Hyperlink"/>
                <w:color w:val="595959" w:themeColor="text1" w:themeTint="A6"/>
              </w:rPr>
              <w:t>2: METHOD</w:t>
            </w:r>
            <w:r w:rsidR="00406400" w:rsidRPr="004A0A39">
              <w:rPr>
                <w:webHidden/>
              </w:rPr>
              <w:tab/>
            </w:r>
            <w:r w:rsidR="00406400" w:rsidRPr="004A0A39">
              <w:rPr>
                <w:webHidden/>
              </w:rPr>
              <w:fldChar w:fldCharType="begin"/>
            </w:r>
            <w:r w:rsidR="00406400" w:rsidRPr="004A0A39">
              <w:rPr>
                <w:webHidden/>
              </w:rPr>
              <w:instrText xml:space="preserve"> PAGEREF _Toc121905134 \h </w:instrText>
            </w:r>
            <w:r w:rsidR="00406400" w:rsidRPr="004A0A39">
              <w:rPr>
                <w:webHidden/>
              </w:rPr>
            </w:r>
            <w:r w:rsidR="00406400" w:rsidRPr="004A0A39">
              <w:rPr>
                <w:webHidden/>
              </w:rPr>
              <w:fldChar w:fldCharType="separate"/>
            </w:r>
            <w:r w:rsidR="00406400" w:rsidRPr="004A0A39">
              <w:rPr>
                <w:webHidden/>
              </w:rPr>
              <w:t>2</w:t>
            </w:r>
            <w:r w:rsidR="00406400" w:rsidRPr="004A0A39">
              <w:rPr>
                <w:webHidden/>
              </w:rPr>
              <w:fldChar w:fldCharType="end"/>
            </w:r>
          </w:hyperlink>
        </w:p>
        <w:p w14:paraId="1FCB353A" w14:textId="77777777" w:rsidR="00406400" w:rsidRPr="004A0A39" w:rsidRDefault="00764052" w:rsidP="008C07AF">
          <w:pPr>
            <w:pStyle w:val="TOC1"/>
            <w:rPr>
              <w:rFonts w:eastAsiaTheme="minorEastAsia"/>
              <w:sz w:val="22"/>
              <w:szCs w:val="22"/>
              <w:lang w:eastAsia="sv-SE"/>
            </w:rPr>
          </w:pPr>
          <w:hyperlink w:anchor="_Toc121905135" w:history="1">
            <w:r w:rsidR="00406400" w:rsidRPr="004A0A39">
              <w:rPr>
                <w:rStyle w:val="Hyperlink"/>
                <w:color w:val="595959" w:themeColor="text1" w:themeTint="A6"/>
              </w:rPr>
              <w:t>3: RESULTS</w:t>
            </w:r>
            <w:r w:rsidR="00406400" w:rsidRPr="004A0A39">
              <w:rPr>
                <w:webHidden/>
              </w:rPr>
              <w:tab/>
            </w:r>
            <w:r w:rsidR="00406400" w:rsidRPr="004A0A39">
              <w:rPr>
                <w:webHidden/>
              </w:rPr>
              <w:fldChar w:fldCharType="begin"/>
            </w:r>
            <w:r w:rsidR="00406400" w:rsidRPr="004A0A39">
              <w:rPr>
                <w:webHidden/>
              </w:rPr>
              <w:instrText xml:space="preserve"> PAGEREF _Toc121905135 \h </w:instrText>
            </w:r>
            <w:r w:rsidR="00406400" w:rsidRPr="004A0A39">
              <w:rPr>
                <w:webHidden/>
              </w:rPr>
            </w:r>
            <w:r w:rsidR="00406400" w:rsidRPr="004A0A39">
              <w:rPr>
                <w:webHidden/>
              </w:rPr>
              <w:fldChar w:fldCharType="separate"/>
            </w:r>
            <w:r w:rsidR="00406400" w:rsidRPr="004A0A39">
              <w:rPr>
                <w:webHidden/>
              </w:rPr>
              <w:t>2</w:t>
            </w:r>
            <w:r w:rsidR="00406400" w:rsidRPr="004A0A39">
              <w:rPr>
                <w:webHidden/>
              </w:rPr>
              <w:fldChar w:fldCharType="end"/>
            </w:r>
          </w:hyperlink>
        </w:p>
        <w:p w14:paraId="51C5A279" w14:textId="77777777" w:rsidR="00406400" w:rsidRPr="004A0A39" w:rsidRDefault="00764052" w:rsidP="008C07AF">
          <w:pPr>
            <w:pStyle w:val="TOC1"/>
            <w:rPr>
              <w:rFonts w:eastAsiaTheme="minorEastAsia"/>
              <w:sz w:val="22"/>
              <w:szCs w:val="22"/>
              <w:lang w:eastAsia="sv-SE"/>
            </w:rPr>
          </w:pPr>
          <w:hyperlink w:anchor="_Toc121905136" w:history="1">
            <w:r w:rsidR="00406400" w:rsidRPr="004A0A39">
              <w:rPr>
                <w:rStyle w:val="Hyperlink"/>
                <w:color w:val="595959" w:themeColor="text1" w:themeTint="A6"/>
              </w:rPr>
              <w:t>4: DISCUSSION</w:t>
            </w:r>
            <w:r w:rsidR="00406400" w:rsidRPr="004A0A39">
              <w:rPr>
                <w:webHidden/>
              </w:rPr>
              <w:tab/>
            </w:r>
            <w:r w:rsidR="00406400" w:rsidRPr="004A0A39">
              <w:rPr>
                <w:webHidden/>
              </w:rPr>
              <w:fldChar w:fldCharType="begin"/>
            </w:r>
            <w:r w:rsidR="00406400" w:rsidRPr="004A0A39">
              <w:rPr>
                <w:webHidden/>
              </w:rPr>
              <w:instrText xml:space="preserve"> PAGEREF _Toc121905136 \h </w:instrText>
            </w:r>
            <w:r w:rsidR="00406400" w:rsidRPr="004A0A39">
              <w:rPr>
                <w:webHidden/>
              </w:rPr>
            </w:r>
            <w:r w:rsidR="00406400" w:rsidRPr="004A0A39">
              <w:rPr>
                <w:webHidden/>
              </w:rPr>
              <w:fldChar w:fldCharType="separate"/>
            </w:r>
            <w:r w:rsidR="00406400" w:rsidRPr="004A0A39">
              <w:rPr>
                <w:webHidden/>
              </w:rPr>
              <w:t>2</w:t>
            </w:r>
            <w:r w:rsidR="00406400" w:rsidRPr="004A0A39">
              <w:rPr>
                <w:webHidden/>
              </w:rPr>
              <w:fldChar w:fldCharType="end"/>
            </w:r>
          </w:hyperlink>
        </w:p>
        <w:p w14:paraId="25F6E2D6" w14:textId="77777777" w:rsidR="00406400" w:rsidRPr="004A0A39" w:rsidRDefault="00764052" w:rsidP="008C07AF">
          <w:pPr>
            <w:pStyle w:val="TOC2"/>
            <w:rPr>
              <w:rFonts w:eastAsiaTheme="minorEastAsia"/>
              <w:noProof/>
              <w:sz w:val="22"/>
              <w:szCs w:val="22"/>
              <w:lang w:eastAsia="sv-SE"/>
            </w:rPr>
          </w:pPr>
          <w:hyperlink w:anchor="_Toc121905137" w:history="1">
            <w:r w:rsidR="00406400" w:rsidRPr="004A0A39">
              <w:rPr>
                <w:rStyle w:val="Hyperlink"/>
                <w:noProof/>
                <w:color w:val="595959" w:themeColor="text1" w:themeTint="A6"/>
              </w:rPr>
              <w:t>4.1: ANALYSIS</w:t>
            </w:r>
            <w:r w:rsidR="00406400" w:rsidRPr="004A0A39">
              <w:rPr>
                <w:noProof/>
                <w:webHidden/>
              </w:rPr>
              <w:tab/>
            </w:r>
            <w:r w:rsidR="00406400" w:rsidRPr="004A0A39">
              <w:rPr>
                <w:noProof/>
                <w:webHidden/>
              </w:rPr>
              <w:fldChar w:fldCharType="begin"/>
            </w:r>
            <w:r w:rsidR="00406400" w:rsidRPr="004A0A39">
              <w:rPr>
                <w:noProof/>
                <w:webHidden/>
              </w:rPr>
              <w:instrText xml:space="preserve"> PAGEREF _Toc121905137 \h </w:instrText>
            </w:r>
            <w:r w:rsidR="00406400" w:rsidRPr="004A0A39">
              <w:rPr>
                <w:noProof/>
                <w:webHidden/>
              </w:rPr>
            </w:r>
            <w:r w:rsidR="00406400" w:rsidRPr="004A0A39">
              <w:rPr>
                <w:noProof/>
                <w:webHidden/>
              </w:rPr>
              <w:fldChar w:fldCharType="separate"/>
            </w:r>
            <w:r w:rsidR="00406400" w:rsidRPr="004A0A39">
              <w:rPr>
                <w:noProof/>
                <w:webHidden/>
              </w:rPr>
              <w:t>2</w:t>
            </w:r>
            <w:r w:rsidR="00406400" w:rsidRPr="004A0A39">
              <w:rPr>
                <w:noProof/>
                <w:webHidden/>
              </w:rPr>
              <w:fldChar w:fldCharType="end"/>
            </w:r>
          </w:hyperlink>
        </w:p>
        <w:p w14:paraId="0B68EE48" w14:textId="77777777" w:rsidR="00406400" w:rsidRPr="004A0A39" w:rsidRDefault="00764052" w:rsidP="008C07AF">
          <w:pPr>
            <w:pStyle w:val="TOC2"/>
            <w:rPr>
              <w:rFonts w:eastAsiaTheme="minorEastAsia"/>
              <w:noProof/>
              <w:sz w:val="22"/>
              <w:szCs w:val="22"/>
              <w:lang w:eastAsia="sv-SE"/>
            </w:rPr>
          </w:pPr>
          <w:hyperlink w:anchor="_Toc121905138" w:history="1">
            <w:r w:rsidR="00406400" w:rsidRPr="004A0A39">
              <w:rPr>
                <w:rStyle w:val="Hyperlink"/>
                <w:noProof/>
                <w:color w:val="595959" w:themeColor="text1" w:themeTint="A6"/>
              </w:rPr>
              <w:t>4.2: CONCLUSION</w:t>
            </w:r>
            <w:r w:rsidR="00406400" w:rsidRPr="004A0A39">
              <w:rPr>
                <w:noProof/>
                <w:webHidden/>
              </w:rPr>
              <w:tab/>
            </w:r>
            <w:r w:rsidR="00406400" w:rsidRPr="004A0A39">
              <w:rPr>
                <w:noProof/>
                <w:webHidden/>
              </w:rPr>
              <w:fldChar w:fldCharType="begin"/>
            </w:r>
            <w:r w:rsidR="00406400" w:rsidRPr="004A0A39">
              <w:rPr>
                <w:noProof/>
                <w:webHidden/>
              </w:rPr>
              <w:instrText xml:space="preserve"> PAGEREF _Toc121905138 \h </w:instrText>
            </w:r>
            <w:r w:rsidR="00406400" w:rsidRPr="004A0A39">
              <w:rPr>
                <w:noProof/>
                <w:webHidden/>
              </w:rPr>
            </w:r>
            <w:r w:rsidR="00406400" w:rsidRPr="004A0A39">
              <w:rPr>
                <w:noProof/>
                <w:webHidden/>
              </w:rPr>
              <w:fldChar w:fldCharType="separate"/>
            </w:r>
            <w:r w:rsidR="00406400" w:rsidRPr="004A0A39">
              <w:rPr>
                <w:noProof/>
                <w:webHidden/>
              </w:rPr>
              <w:t>2</w:t>
            </w:r>
            <w:r w:rsidR="00406400" w:rsidRPr="004A0A39">
              <w:rPr>
                <w:noProof/>
                <w:webHidden/>
              </w:rPr>
              <w:fldChar w:fldCharType="end"/>
            </w:r>
          </w:hyperlink>
        </w:p>
        <w:p w14:paraId="5389FF05" w14:textId="77777777" w:rsidR="00406400" w:rsidRPr="004A0A39" w:rsidRDefault="00764052" w:rsidP="008C07AF">
          <w:pPr>
            <w:pStyle w:val="TOC2"/>
            <w:rPr>
              <w:rFonts w:eastAsiaTheme="minorEastAsia"/>
              <w:noProof/>
              <w:sz w:val="22"/>
              <w:szCs w:val="22"/>
              <w:lang w:eastAsia="sv-SE"/>
            </w:rPr>
          </w:pPr>
          <w:hyperlink w:anchor="_Toc121905139" w:history="1">
            <w:r w:rsidR="00406400" w:rsidRPr="004A0A39">
              <w:rPr>
                <w:rStyle w:val="Hyperlink"/>
                <w:noProof/>
                <w:color w:val="595959" w:themeColor="text1" w:themeTint="A6"/>
              </w:rPr>
              <w:t>4.3: EVALUATION</w:t>
            </w:r>
            <w:r w:rsidR="00406400" w:rsidRPr="004A0A39">
              <w:rPr>
                <w:noProof/>
                <w:webHidden/>
              </w:rPr>
              <w:tab/>
            </w:r>
            <w:r w:rsidR="00406400" w:rsidRPr="004A0A39">
              <w:rPr>
                <w:noProof/>
                <w:webHidden/>
              </w:rPr>
              <w:fldChar w:fldCharType="begin"/>
            </w:r>
            <w:r w:rsidR="00406400" w:rsidRPr="004A0A39">
              <w:rPr>
                <w:noProof/>
                <w:webHidden/>
              </w:rPr>
              <w:instrText xml:space="preserve"> PAGEREF _Toc121905139 \h </w:instrText>
            </w:r>
            <w:r w:rsidR="00406400" w:rsidRPr="004A0A39">
              <w:rPr>
                <w:noProof/>
                <w:webHidden/>
              </w:rPr>
            </w:r>
            <w:r w:rsidR="00406400" w:rsidRPr="004A0A39">
              <w:rPr>
                <w:noProof/>
                <w:webHidden/>
              </w:rPr>
              <w:fldChar w:fldCharType="separate"/>
            </w:r>
            <w:r w:rsidR="00406400" w:rsidRPr="004A0A39">
              <w:rPr>
                <w:noProof/>
                <w:webHidden/>
              </w:rPr>
              <w:t>2</w:t>
            </w:r>
            <w:r w:rsidR="00406400" w:rsidRPr="004A0A39">
              <w:rPr>
                <w:noProof/>
                <w:webHidden/>
              </w:rPr>
              <w:fldChar w:fldCharType="end"/>
            </w:r>
          </w:hyperlink>
        </w:p>
        <w:p w14:paraId="70094BDD" w14:textId="77777777" w:rsidR="00406400" w:rsidRPr="00621B10" w:rsidRDefault="00764052" w:rsidP="008C07AF">
          <w:pPr>
            <w:pStyle w:val="TOC1"/>
            <w:rPr>
              <w:rFonts w:eastAsiaTheme="minorEastAsia"/>
              <w:color w:val="auto"/>
              <w:sz w:val="22"/>
              <w:szCs w:val="22"/>
              <w:lang w:eastAsia="sv-SE"/>
            </w:rPr>
          </w:pPr>
          <w:hyperlink w:anchor="_Toc121905140" w:history="1">
            <w:r w:rsidR="00406400" w:rsidRPr="004A0A39">
              <w:rPr>
                <w:rStyle w:val="Hyperlink"/>
                <w:color w:val="595959" w:themeColor="text1" w:themeTint="A6"/>
              </w:rPr>
              <w:t>5: SOURCES</w:t>
            </w:r>
            <w:r w:rsidR="00406400" w:rsidRPr="004A0A39">
              <w:rPr>
                <w:webHidden/>
              </w:rPr>
              <w:tab/>
            </w:r>
            <w:r w:rsidR="00406400" w:rsidRPr="004A0A39">
              <w:rPr>
                <w:webHidden/>
              </w:rPr>
              <w:fldChar w:fldCharType="begin"/>
            </w:r>
            <w:r w:rsidR="00406400" w:rsidRPr="004A0A39">
              <w:rPr>
                <w:webHidden/>
              </w:rPr>
              <w:instrText xml:space="preserve"> PAGEREF _Toc121905140 \h </w:instrText>
            </w:r>
            <w:r w:rsidR="00406400" w:rsidRPr="004A0A39">
              <w:rPr>
                <w:webHidden/>
              </w:rPr>
            </w:r>
            <w:r w:rsidR="00406400" w:rsidRPr="004A0A39">
              <w:rPr>
                <w:webHidden/>
              </w:rPr>
              <w:fldChar w:fldCharType="separate"/>
            </w:r>
            <w:r w:rsidR="00406400" w:rsidRPr="004A0A39">
              <w:rPr>
                <w:webHidden/>
              </w:rPr>
              <w:t>2</w:t>
            </w:r>
            <w:r w:rsidR="00406400" w:rsidRPr="004A0A39">
              <w:rPr>
                <w:webHidden/>
              </w:rPr>
              <w:fldChar w:fldCharType="end"/>
            </w:r>
          </w:hyperlink>
        </w:p>
        <w:p w14:paraId="2FB05074" w14:textId="749C865C" w:rsidR="00A4626E" w:rsidRPr="00621B10" w:rsidRDefault="00A4626E" w:rsidP="008C07AF">
          <w:r w:rsidRPr="00621B10">
            <w:rPr>
              <w:noProof/>
            </w:rPr>
            <w:fldChar w:fldCharType="end"/>
          </w:r>
        </w:p>
      </w:sdtContent>
    </w:sdt>
    <w:p w14:paraId="6577E1FF" w14:textId="66983468" w:rsidR="003165B7" w:rsidRDefault="003165B7" w:rsidP="008C07AF">
      <w:pPr>
        <w:pStyle w:val="Heading1"/>
      </w:pPr>
      <w:bookmarkStart w:id="0" w:name="_Toc121905129"/>
    </w:p>
    <w:p w14:paraId="1E25BD87" w14:textId="2127AE98" w:rsidR="003165B7" w:rsidRDefault="003165B7" w:rsidP="008C07AF">
      <w:pPr>
        <w:pStyle w:val="Heading1"/>
      </w:pPr>
    </w:p>
    <w:p w14:paraId="5F7C296B" w14:textId="123462BB" w:rsidR="003165B7" w:rsidRDefault="003165B7" w:rsidP="008C07AF">
      <w:pPr>
        <w:pStyle w:val="Heading1"/>
      </w:pPr>
    </w:p>
    <w:p w14:paraId="65A45FEF" w14:textId="7B94C29F" w:rsidR="00D224A8" w:rsidRPr="00D224A8" w:rsidRDefault="00D224A8" w:rsidP="008C07AF"/>
    <w:p w14:paraId="1A0B2CAA" w14:textId="5ADD6C68" w:rsidR="00B51309" w:rsidRPr="00621B10" w:rsidRDefault="008B3659" w:rsidP="008C07AF">
      <w:pPr>
        <w:pStyle w:val="Heading1"/>
      </w:pPr>
      <w:r w:rsidRPr="00621B10">
        <w:lastRenderedPageBreak/>
        <w:t xml:space="preserve">1: </w:t>
      </w:r>
      <w:r w:rsidR="000F768C" w:rsidRPr="00621B10">
        <w:t>INTRODUCTION</w:t>
      </w:r>
      <w:bookmarkEnd w:id="0"/>
    </w:p>
    <w:p w14:paraId="39BD23EA" w14:textId="77777777" w:rsidR="008B3659" w:rsidRPr="00621B10" w:rsidRDefault="008B3659" w:rsidP="008C07AF"/>
    <w:p w14:paraId="28179DA7" w14:textId="77777777" w:rsidR="000F768C" w:rsidRPr="00621B10" w:rsidRDefault="008B3659" w:rsidP="008C07AF">
      <w:pPr>
        <w:pStyle w:val="Heading2"/>
      </w:pPr>
      <w:bookmarkStart w:id="1" w:name="_Toc121905130"/>
      <w:r w:rsidRPr="00621B10">
        <w:t xml:space="preserve">1.1: </w:t>
      </w:r>
      <w:r w:rsidR="000F768C" w:rsidRPr="00621B10">
        <w:t>BACKGROUND</w:t>
      </w:r>
      <w:bookmarkEnd w:id="1"/>
    </w:p>
    <w:p w14:paraId="215FAB61" w14:textId="508EBD33" w:rsidR="001B1FD3" w:rsidRPr="00621B10" w:rsidRDefault="00652CB9" w:rsidP="008C07AF">
      <w:pPr>
        <w:rPr>
          <w:noProof/>
        </w:rPr>
      </w:pPr>
      <w:r w:rsidRPr="00621B10">
        <w:rPr>
          <w:noProof/>
        </w:rPr>
        <w:t>Intermolecular forces</w:t>
      </w:r>
      <w:r w:rsidR="00EB6328" w:rsidRPr="00621B10">
        <w:rPr>
          <w:noProof/>
        </w:rPr>
        <w:t xml:space="preserve"> (IMFs)</w:t>
      </w:r>
      <w:r w:rsidRPr="00621B10">
        <w:rPr>
          <w:noProof/>
        </w:rPr>
        <w:t xml:space="preserve"> have throughout the history of chemistry </w:t>
      </w:r>
      <w:r w:rsidR="00107D5D" w:rsidRPr="00621B10">
        <w:rPr>
          <w:noProof/>
        </w:rPr>
        <w:t>regularly</w:t>
      </w:r>
      <w:r w:rsidRPr="00621B10">
        <w:rPr>
          <w:noProof/>
        </w:rPr>
        <w:t xml:space="preserve"> been observed in various </w:t>
      </w:r>
      <w:r w:rsidR="00F112C8" w:rsidRPr="00621B10">
        <w:rPr>
          <w:noProof/>
        </w:rPr>
        <w:t xml:space="preserve">molecular </w:t>
      </w:r>
      <w:r w:rsidR="00B17626" w:rsidRPr="00621B10">
        <w:rPr>
          <w:noProof/>
        </w:rPr>
        <w:t>substances</w:t>
      </w:r>
      <w:r w:rsidR="008D1E03" w:rsidRPr="00621B10">
        <w:rPr>
          <w:noProof/>
        </w:rPr>
        <w:t xml:space="preserve">. Afformentioned forces can be observed in everything from the cup of coffee you may have drunk this morning to the </w:t>
      </w:r>
      <w:r w:rsidR="008367E7" w:rsidRPr="00621B10">
        <w:rPr>
          <w:noProof/>
        </w:rPr>
        <w:t>fuel that propels your vehicle.</w:t>
      </w:r>
    </w:p>
    <w:p w14:paraId="4D22B670" w14:textId="166D85A8" w:rsidR="004C1D0C" w:rsidRPr="00621B10" w:rsidRDefault="004C1D0C" w:rsidP="008C07AF">
      <w:pPr>
        <w:rPr>
          <w:noProof/>
        </w:rPr>
      </w:pPr>
      <w:r w:rsidRPr="00621B10">
        <w:rPr>
          <w:noProof/>
        </w:rPr>
        <w:t xml:space="preserve">In this laboration the </w:t>
      </w:r>
      <w:r w:rsidR="00BE21F0" w:rsidRPr="00621B10">
        <w:rPr>
          <w:noProof/>
        </w:rPr>
        <w:t xml:space="preserve">effect that these forces have on the boiling points of mixtures will be observed as </w:t>
      </w:r>
      <w:r w:rsidR="00EB6328" w:rsidRPr="00621B10">
        <w:rPr>
          <w:noProof/>
        </w:rPr>
        <w:t xml:space="preserve">the IMFs </w:t>
      </w:r>
      <w:r w:rsidR="00CC19B7" w:rsidRPr="00621B10">
        <w:rPr>
          <w:noProof/>
        </w:rPr>
        <w:t>cha</w:t>
      </w:r>
      <w:r w:rsidR="00750FB5" w:rsidRPr="00621B10">
        <w:rPr>
          <w:noProof/>
        </w:rPr>
        <w:t>nge.</w:t>
      </w:r>
      <w:r w:rsidR="00BF5B63" w:rsidRPr="00621B10">
        <w:rPr>
          <w:noProof/>
        </w:rPr>
        <w:t xml:space="preserve"> </w:t>
      </w:r>
    </w:p>
    <w:p w14:paraId="02AD3D47" w14:textId="79CCEAA6" w:rsidR="00BF5B63" w:rsidRPr="00621B10" w:rsidRDefault="00BF5B63" w:rsidP="008C07AF">
      <w:pPr>
        <w:rPr>
          <w:noProof/>
        </w:rPr>
      </w:pPr>
      <w:r w:rsidRPr="00621B10">
        <w:rPr>
          <w:noProof/>
        </w:rPr>
        <w:t xml:space="preserve">The boiling point is the temperature at which a certain </w:t>
      </w:r>
      <w:r w:rsidR="00C70498" w:rsidRPr="00621B10">
        <w:rPr>
          <w:noProof/>
        </w:rPr>
        <w:t>substance</w:t>
      </w:r>
      <w:r w:rsidR="00991BDC" w:rsidRPr="00621B10">
        <w:rPr>
          <w:noProof/>
        </w:rPr>
        <w:t xml:space="preserve"> and/or mixture transforms into its gaseus form</w:t>
      </w:r>
      <w:r w:rsidR="00726B24" w:rsidRPr="00621B10">
        <w:rPr>
          <w:noProof/>
        </w:rPr>
        <w:t>.</w:t>
      </w:r>
    </w:p>
    <w:p w14:paraId="4552D0F9" w14:textId="1F97D0DC" w:rsidR="005407A8" w:rsidRDefault="005407A8" w:rsidP="008C07AF">
      <w:pPr>
        <w:rPr>
          <w:noProof/>
        </w:rPr>
      </w:pPr>
      <w:r w:rsidRPr="00621B10">
        <w:rPr>
          <w:noProof/>
        </w:rPr>
        <w:t xml:space="preserve">An Intermolecular Force </w:t>
      </w:r>
      <w:r w:rsidR="00CC0634" w:rsidRPr="00621B10">
        <w:rPr>
          <w:noProof/>
        </w:rPr>
        <w:t>is an attraction between molecules (</w:t>
      </w:r>
      <w:r w:rsidR="00097768" w:rsidRPr="004C351A">
        <w:rPr>
          <w:i/>
          <w:iCs/>
          <w:noProof/>
        </w:rPr>
        <w:t>inter</w:t>
      </w:r>
      <w:r w:rsidR="004C351A">
        <w:rPr>
          <w:noProof/>
        </w:rPr>
        <w:t>-</w:t>
      </w:r>
      <w:r w:rsidR="006336A9">
        <w:rPr>
          <w:noProof/>
        </w:rPr>
        <w:t xml:space="preserve"> </w:t>
      </w:r>
      <w:r w:rsidR="006336A9">
        <w:rPr>
          <w:i/>
          <w:iCs/>
          <w:noProof/>
        </w:rPr>
        <w:t>[</w:t>
      </w:r>
      <w:r w:rsidR="006336A9" w:rsidRPr="006336A9">
        <w:rPr>
          <w:i/>
          <w:iCs/>
          <w:noProof/>
        </w:rPr>
        <w:t>prefix</w:t>
      </w:r>
      <w:r w:rsidR="006336A9">
        <w:rPr>
          <w:i/>
          <w:iCs/>
          <w:noProof/>
        </w:rPr>
        <w:t xml:space="preserve">] </w:t>
      </w:r>
      <w:r w:rsidR="006336A9">
        <w:rPr>
          <w:noProof/>
        </w:rPr>
        <w:t>being latin for</w:t>
      </w:r>
      <w:r w:rsidR="00097768" w:rsidRPr="00621B10">
        <w:rPr>
          <w:noProof/>
        </w:rPr>
        <w:t xml:space="preserve"> </w:t>
      </w:r>
      <w:r w:rsidR="00097768" w:rsidRPr="006336A9">
        <w:rPr>
          <w:i/>
          <w:iCs/>
          <w:noProof/>
        </w:rPr>
        <w:t>between</w:t>
      </w:r>
      <w:r w:rsidR="0026119D" w:rsidRPr="00621B10">
        <w:rPr>
          <w:noProof/>
          <w:vertAlign w:val="superscript"/>
        </w:rPr>
        <w:t>1</w:t>
      </w:r>
      <w:r w:rsidR="00AE2C39">
        <w:rPr>
          <w:noProof/>
        </w:rPr>
        <w:t>)</w:t>
      </w:r>
    </w:p>
    <w:p w14:paraId="618E5AFF" w14:textId="62CB4D64" w:rsidR="00640804" w:rsidRPr="008E67DA" w:rsidRDefault="00130AFE" w:rsidP="008C07AF">
      <w:pPr>
        <w:rPr>
          <w:i/>
          <w:iCs/>
          <w:noProof/>
        </w:rPr>
      </w:pPr>
      <w:r>
        <w:rPr>
          <w:noProof/>
        </w:rPr>
        <w:t xml:space="preserve">The compounds used in the laboration will exclusively be </w:t>
      </w:r>
      <w:r>
        <w:rPr>
          <w:i/>
          <w:iCs/>
          <w:noProof/>
        </w:rPr>
        <w:t>organic compounds</w:t>
      </w:r>
      <w:r>
        <w:rPr>
          <w:i/>
          <w:iCs/>
          <w:noProof/>
          <w:vertAlign w:val="superscript"/>
        </w:rPr>
        <w:t>2</w:t>
      </w:r>
      <w:r w:rsidR="008E67DA">
        <w:rPr>
          <w:i/>
          <w:iCs/>
          <w:noProof/>
        </w:rPr>
        <w:t>.</w:t>
      </w:r>
    </w:p>
    <w:p w14:paraId="6E3E617B" w14:textId="77777777" w:rsidR="001B1FD3" w:rsidRPr="00621B10" w:rsidRDefault="001B1FD3" w:rsidP="008C07AF">
      <w:pPr>
        <w:rPr>
          <w:noProof/>
        </w:rPr>
      </w:pPr>
    </w:p>
    <w:p w14:paraId="6A2EA331" w14:textId="7CC45466" w:rsidR="001D25CF" w:rsidRPr="00621B10" w:rsidRDefault="001D25CF" w:rsidP="008C07AF">
      <w:pPr>
        <w:pStyle w:val="Heading2"/>
        <w:rPr>
          <w:noProof/>
        </w:rPr>
      </w:pPr>
      <w:bookmarkStart w:id="2" w:name="_Toc121905131"/>
      <w:r w:rsidRPr="00621B10">
        <w:rPr>
          <w:noProof/>
        </w:rPr>
        <w:t>1.</w:t>
      </w:r>
      <w:r w:rsidR="0003237B" w:rsidRPr="00621B10">
        <w:rPr>
          <w:noProof/>
        </w:rPr>
        <w:t>2</w:t>
      </w:r>
      <w:r w:rsidRPr="00621B10">
        <w:rPr>
          <w:noProof/>
        </w:rPr>
        <w:t>: THEORY</w:t>
      </w:r>
      <w:bookmarkEnd w:id="2"/>
    </w:p>
    <w:p w14:paraId="1F2B0168" w14:textId="175AAAC5" w:rsidR="003044A8" w:rsidRDefault="006C630A" w:rsidP="008C07AF">
      <w:pPr>
        <w:rPr>
          <w:noProof/>
        </w:rPr>
      </w:pPr>
      <w:r w:rsidRPr="006C630A">
        <w:rPr>
          <w:noProof/>
        </w:rPr>
        <w:t xml:space="preserve">To interpret </w:t>
      </w:r>
      <w:r>
        <w:rPr>
          <w:noProof/>
        </w:rPr>
        <w:t xml:space="preserve">the results from this lab, it is essential to understand the underlying </w:t>
      </w:r>
      <w:r w:rsidR="00C9203B">
        <w:rPr>
          <w:noProof/>
        </w:rPr>
        <w:t xml:space="preserve">variables affecting them. The </w:t>
      </w:r>
      <w:r w:rsidR="00374B5F">
        <w:rPr>
          <w:noProof/>
        </w:rPr>
        <w:t>most profound variable that should be understood</w:t>
      </w:r>
      <w:r w:rsidR="004238D2">
        <w:rPr>
          <w:noProof/>
        </w:rPr>
        <w:t xml:space="preserve"> is Intermolecular Forces. </w:t>
      </w:r>
      <w:r w:rsidR="009C264C">
        <w:rPr>
          <w:noProof/>
        </w:rPr>
        <w:t xml:space="preserve">Although there exists a wide array of intermolecular forces </w:t>
      </w:r>
      <w:r w:rsidR="00110386">
        <w:rPr>
          <w:noProof/>
        </w:rPr>
        <w:t xml:space="preserve">there are certain variations that are more of essence to this laboration. </w:t>
      </w:r>
    </w:p>
    <w:p w14:paraId="0C560F47" w14:textId="2F2E7066" w:rsidR="005F2A39" w:rsidRPr="006C630A" w:rsidRDefault="0093595A" w:rsidP="008C07AF">
      <w:pPr>
        <w:rPr>
          <w:noProof/>
        </w:rPr>
      </w:pPr>
      <w:r>
        <w:rPr>
          <w:noProof/>
        </w:rPr>
        <w:t>A dipole-dipole attraction is an attraction between two polar molecules</w:t>
      </w:r>
      <w:r w:rsidR="00AB7270">
        <w:rPr>
          <w:noProof/>
        </w:rPr>
        <w:t xml:space="preserve"> acting as dipoles in a magnetic field. An induced</w:t>
      </w:r>
      <w:r w:rsidR="00947F4A">
        <w:rPr>
          <w:noProof/>
        </w:rPr>
        <w:t>/temporary</w:t>
      </w:r>
      <w:r w:rsidR="00AB7270">
        <w:rPr>
          <w:noProof/>
        </w:rPr>
        <w:t xml:space="preserve"> dipole attraction on the other hand</w:t>
      </w:r>
      <w:r w:rsidR="001A00E6">
        <w:rPr>
          <w:noProof/>
        </w:rPr>
        <w:t xml:space="preserve"> exists between</w:t>
      </w:r>
      <w:r w:rsidR="00A30077">
        <w:rPr>
          <w:noProof/>
        </w:rPr>
        <w:t xml:space="preserve"> a polar molecule and a non-polar one, the negative and positive poles on the </w:t>
      </w:r>
      <w:r w:rsidR="00E072A2">
        <w:rPr>
          <w:noProof/>
        </w:rPr>
        <w:t xml:space="preserve">dipole </w:t>
      </w:r>
      <w:r w:rsidR="00CF5137">
        <w:rPr>
          <w:noProof/>
        </w:rPr>
        <w:t xml:space="preserve">attract and repell the electrons around the atoms existing in the polar molecule, this causes the molecules to more commonly exist on one end of the non-polar, temporarily making it a dipole. </w:t>
      </w:r>
      <w:r w:rsidR="00AB7270">
        <w:rPr>
          <w:noProof/>
        </w:rPr>
        <w:t xml:space="preserve"> </w:t>
      </w:r>
    </w:p>
    <w:p w14:paraId="4FE1B16C" w14:textId="081298F6" w:rsidR="001D25CF" w:rsidRDefault="00947F4A" w:rsidP="008C07AF">
      <w:pPr>
        <w:rPr>
          <w:noProof/>
        </w:rPr>
      </w:pPr>
      <w:r>
        <w:rPr>
          <w:noProof/>
        </w:rPr>
        <w:t xml:space="preserve">The last two major types of molecular interactions are hydrogen </w:t>
      </w:r>
      <w:r w:rsidR="00850A77">
        <w:rPr>
          <w:noProof/>
        </w:rPr>
        <w:t>bonds</w:t>
      </w:r>
      <w:r w:rsidR="00D65ABF">
        <w:rPr>
          <w:noProof/>
        </w:rPr>
        <w:t>.</w:t>
      </w:r>
      <w:r w:rsidR="00850A77">
        <w:rPr>
          <w:noProof/>
        </w:rPr>
        <w:t xml:space="preserve"> </w:t>
      </w:r>
      <w:r w:rsidR="00D65ABF">
        <w:rPr>
          <w:noProof/>
        </w:rPr>
        <w:t>A</w:t>
      </w:r>
      <w:r w:rsidR="00850A77">
        <w:rPr>
          <w:noProof/>
        </w:rPr>
        <w:t xml:space="preserve">lthough these are technically not bonds, </w:t>
      </w:r>
      <w:r w:rsidR="00D65ABF">
        <w:rPr>
          <w:noProof/>
        </w:rPr>
        <w:t xml:space="preserve">but an intermolecular attraction, they are most often called bonds. These “bonds” occur when an </w:t>
      </w:r>
      <w:r w:rsidR="007C1803">
        <w:rPr>
          <w:noProof/>
        </w:rPr>
        <w:t xml:space="preserve">oxygen, nitrogen, or florine and a hydrogen that is covalently bonded to an oxygen, nitrogen, or florine attract eachother. </w:t>
      </w:r>
    </w:p>
    <w:p w14:paraId="4C82CF10" w14:textId="7221D47C" w:rsidR="00265F4E" w:rsidRDefault="00265F4E" w:rsidP="008C07AF">
      <w:pPr>
        <w:rPr>
          <w:noProof/>
        </w:rPr>
      </w:pPr>
      <w:r>
        <w:rPr>
          <w:noProof/>
        </w:rPr>
        <w:t xml:space="preserve">The last, and weakest intermolecular force that is relevant is wandervaals attraction, </w:t>
      </w:r>
      <w:r w:rsidR="00F85237">
        <w:rPr>
          <w:noProof/>
        </w:rPr>
        <w:t xml:space="preserve">which is quite similar to an induced dipole, except with all non-polar molecules. Since electrons </w:t>
      </w:r>
      <w:r w:rsidR="002A4414">
        <w:rPr>
          <w:noProof/>
        </w:rPr>
        <w:t>orbit around atoms, a non-polar molecule will be in a constant state och changing polarity, essentially</w:t>
      </w:r>
      <w:r w:rsidR="008350B1">
        <w:rPr>
          <w:noProof/>
        </w:rPr>
        <w:t xml:space="preserve"> analogous to</w:t>
      </w:r>
      <w:r w:rsidR="002A4414">
        <w:rPr>
          <w:noProof/>
        </w:rPr>
        <w:t xml:space="preserve"> a </w:t>
      </w:r>
      <w:r w:rsidR="008350B1">
        <w:rPr>
          <w:noProof/>
        </w:rPr>
        <w:t>rotating dipole.</w:t>
      </w:r>
    </w:p>
    <w:p w14:paraId="16E19295" w14:textId="0F142B97" w:rsidR="007B2D9C" w:rsidRDefault="007B2D9C" w:rsidP="008C07AF">
      <w:pPr>
        <w:rPr>
          <w:noProof/>
        </w:rPr>
      </w:pPr>
    </w:p>
    <w:p w14:paraId="504D9B83" w14:textId="354D7818" w:rsidR="007B2D9C" w:rsidRDefault="007B2D9C" w:rsidP="008C07AF">
      <w:pPr>
        <w:rPr>
          <w:noProof/>
        </w:rPr>
      </w:pPr>
    </w:p>
    <w:p w14:paraId="7804F99F" w14:textId="77777777" w:rsidR="00FD21C0" w:rsidRDefault="00FD21C0" w:rsidP="008C07AF">
      <w:pPr>
        <w:rPr>
          <w:noProof/>
        </w:rPr>
      </w:pPr>
    </w:p>
    <w:p w14:paraId="3DD02424" w14:textId="750755C3" w:rsidR="007B2D9C" w:rsidRDefault="007B2D9C" w:rsidP="008C07AF">
      <w:pPr>
        <w:rPr>
          <w:noProof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A2FDC" w14:paraId="363E6BF4" w14:textId="77777777" w:rsidTr="00FD21C0">
        <w:tc>
          <w:tcPr>
            <w:tcW w:w="906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59A29B1" w14:textId="399A6565" w:rsidR="003A2FDC" w:rsidRPr="00F734F5" w:rsidRDefault="00F734F5" w:rsidP="008C07AF">
            <w:pPr>
              <w:rPr>
                <w:noProof/>
              </w:rPr>
            </w:pPr>
            <w:r>
              <w:rPr>
                <w:b/>
                <w:bCs/>
                <w:noProof/>
              </w:rPr>
              <w:t xml:space="preserve">Tbl. 1 </w:t>
            </w:r>
            <w:r>
              <w:rPr>
                <w:noProof/>
              </w:rPr>
              <w:t>Properties of the chemical used in the laboration</w:t>
            </w:r>
          </w:p>
        </w:tc>
      </w:tr>
      <w:tr w:rsidR="00F734F5" w14:paraId="09A49ACD" w14:textId="77777777" w:rsidTr="00FD21C0">
        <w:tc>
          <w:tcPr>
            <w:tcW w:w="3020" w:type="dxa"/>
            <w:tcBorders>
              <w:top w:val="single" w:sz="4" w:space="0" w:color="auto"/>
            </w:tcBorders>
          </w:tcPr>
          <w:p w14:paraId="2F7D2350" w14:textId="6DF52B15" w:rsidR="00F734F5" w:rsidRPr="00F734F5" w:rsidRDefault="00F734F5" w:rsidP="008C07AF">
            <w:pPr>
              <w:rPr>
                <w:noProof/>
              </w:rPr>
            </w:pPr>
            <w:r>
              <w:rPr>
                <w:noProof/>
              </w:rPr>
              <w:t>Chemical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6EC0813C" w14:textId="74C48D76" w:rsidR="00F734F5" w:rsidRPr="00F734F5" w:rsidRDefault="00F734F5" w:rsidP="008C07AF">
            <w:pPr>
              <w:rPr>
                <w:noProof/>
              </w:rPr>
            </w:pPr>
            <w:r>
              <w:rPr>
                <w:noProof/>
              </w:rPr>
              <w:t>Boiling Point (</w:t>
            </w:r>
            <w:r w:rsidR="00DA5C66">
              <w:rPr>
                <w:rFonts w:ascii="Cambria Math" w:hAnsi="Cambria Math"/>
                <w:noProof/>
              </w:rPr>
              <w:t>℃</w:t>
            </w:r>
            <w:r>
              <w:rPr>
                <w:noProof/>
              </w:rPr>
              <w:t>)</w:t>
            </w:r>
          </w:p>
        </w:tc>
        <w:tc>
          <w:tcPr>
            <w:tcW w:w="3021" w:type="dxa"/>
            <w:tcBorders>
              <w:top w:val="single" w:sz="4" w:space="0" w:color="auto"/>
            </w:tcBorders>
          </w:tcPr>
          <w:p w14:paraId="6A2ADE72" w14:textId="2E4815AC" w:rsidR="00F734F5" w:rsidRPr="00F734F5" w:rsidRDefault="00F734F5" w:rsidP="008C07AF">
            <w:pPr>
              <w:rPr>
                <w:noProof/>
              </w:rPr>
            </w:pPr>
            <w:r>
              <w:rPr>
                <w:noProof/>
              </w:rPr>
              <w:t>Polar</w:t>
            </w:r>
            <w:r w:rsidR="00E978BA">
              <w:rPr>
                <w:noProof/>
              </w:rPr>
              <w:t>ity</w:t>
            </w:r>
          </w:p>
        </w:tc>
      </w:tr>
      <w:tr w:rsidR="003A2FDC" w14:paraId="7A3C566E" w14:textId="77777777" w:rsidTr="003A2FDC">
        <w:tc>
          <w:tcPr>
            <w:tcW w:w="3020" w:type="dxa"/>
          </w:tcPr>
          <w:p w14:paraId="1DD62B0D" w14:textId="77777777" w:rsidR="003A2FDC" w:rsidRDefault="000E72AE" w:rsidP="008C07AF">
            <w:pPr>
              <w:rPr>
                <w:noProof/>
              </w:rPr>
            </w:pPr>
            <w:r w:rsidRPr="000E72AE">
              <w:rPr>
                <w:noProof/>
              </w:rPr>
              <w:drawing>
                <wp:inline distT="0" distB="0" distL="0" distR="0" wp14:anchorId="582F255D" wp14:editId="6DEA0629">
                  <wp:extent cx="785177" cy="667910"/>
                  <wp:effectExtent l="0" t="0" r="0" b="0"/>
                  <wp:docPr id="24" name="Picture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93694" cy="675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3C044D6" w14:textId="71E94A59" w:rsidR="00FD21C0" w:rsidRPr="000E72AE" w:rsidRDefault="00FD21C0" w:rsidP="008C07AF">
            <w:pPr>
              <w:rPr>
                <w:noProof/>
              </w:rPr>
            </w:pPr>
          </w:p>
        </w:tc>
        <w:tc>
          <w:tcPr>
            <w:tcW w:w="3021" w:type="dxa"/>
          </w:tcPr>
          <w:p w14:paraId="521D8D5F" w14:textId="52E93103" w:rsidR="003A2FDC" w:rsidRPr="00C43F2F" w:rsidRDefault="00DA5C66" w:rsidP="008C07AF">
            <w:pPr>
              <w:rPr>
                <w:noProof/>
              </w:rPr>
            </w:pPr>
            <w:r>
              <w:rPr>
                <w:noProof/>
              </w:rPr>
              <w:t>78</w:t>
            </w:r>
          </w:p>
        </w:tc>
        <w:tc>
          <w:tcPr>
            <w:tcW w:w="3021" w:type="dxa"/>
          </w:tcPr>
          <w:p w14:paraId="52C5683A" w14:textId="5C4E18A7" w:rsidR="003A2FDC" w:rsidRPr="00FD21C0" w:rsidRDefault="00E978BA" w:rsidP="008C07AF">
            <w:pPr>
              <w:rPr>
                <w:noProof/>
              </w:rPr>
            </w:pPr>
            <w:r>
              <w:rPr>
                <w:noProof/>
              </w:rPr>
              <w:t>Polar</w:t>
            </w:r>
          </w:p>
        </w:tc>
      </w:tr>
      <w:tr w:rsidR="003A2FDC" w14:paraId="00609208" w14:textId="77777777" w:rsidTr="003A2FDC">
        <w:tc>
          <w:tcPr>
            <w:tcW w:w="3020" w:type="dxa"/>
          </w:tcPr>
          <w:p w14:paraId="77CCA03C" w14:textId="15F5C919" w:rsidR="003A2FDC" w:rsidRPr="000E72AE" w:rsidRDefault="004B2BD0" w:rsidP="008C07AF">
            <w:pPr>
              <w:rPr>
                <w:noProof/>
              </w:rPr>
            </w:pPr>
            <w:r w:rsidRPr="004B2BD0">
              <w:rPr>
                <w:noProof/>
              </w:rPr>
              <w:drawing>
                <wp:inline distT="0" distB="0" distL="0" distR="0" wp14:anchorId="113076D0" wp14:editId="62BFAA02">
                  <wp:extent cx="1486894" cy="419125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0118" cy="42567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002C1BC1" w14:textId="5544DD15" w:rsidR="003A2FDC" w:rsidRPr="00DA5C66" w:rsidRDefault="000856E7" w:rsidP="008C07AF">
            <w:pPr>
              <w:rPr>
                <w:noProof/>
              </w:rPr>
            </w:pPr>
            <w:r>
              <w:rPr>
                <w:noProof/>
              </w:rPr>
              <w:t>98</w:t>
            </w:r>
          </w:p>
        </w:tc>
        <w:tc>
          <w:tcPr>
            <w:tcW w:w="3021" w:type="dxa"/>
          </w:tcPr>
          <w:p w14:paraId="37317BA1" w14:textId="689D1C5C" w:rsidR="003A2FDC" w:rsidRPr="00FD21C0" w:rsidRDefault="00E978BA" w:rsidP="008C07AF">
            <w:pPr>
              <w:rPr>
                <w:noProof/>
              </w:rPr>
            </w:pPr>
            <w:r>
              <w:rPr>
                <w:noProof/>
              </w:rPr>
              <w:t>Non-polar</w:t>
            </w:r>
          </w:p>
        </w:tc>
      </w:tr>
      <w:tr w:rsidR="003A2FDC" w14:paraId="75DD0AA7" w14:textId="77777777" w:rsidTr="003A2FDC">
        <w:tc>
          <w:tcPr>
            <w:tcW w:w="3020" w:type="dxa"/>
          </w:tcPr>
          <w:p w14:paraId="13CEE3CC" w14:textId="14F67C7F" w:rsidR="003A2FDC" w:rsidRPr="004B2BD0" w:rsidRDefault="008933FC" w:rsidP="008C07AF">
            <w:pPr>
              <w:rPr>
                <w:noProof/>
              </w:rPr>
            </w:pPr>
            <w:r w:rsidRPr="008933FC">
              <w:rPr>
                <w:noProof/>
              </w:rPr>
              <w:drawing>
                <wp:inline distT="0" distB="0" distL="0" distR="0" wp14:anchorId="4F12D493" wp14:editId="02564B7E">
                  <wp:extent cx="1311965" cy="943164"/>
                  <wp:effectExtent l="0" t="0" r="2540" b="9525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>
                            <a:grayscl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27556" cy="95437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0305C701" w14:textId="7D986E8A" w:rsidR="003A2FDC" w:rsidRPr="000856E7" w:rsidRDefault="000856E7" w:rsidP="008C07AF">
            <w:pPr>
              <w:rPr>
                <w:noProof/>
              </w:rPr>
            </w:pPr>
            <w:r>
              <w:rPr>
                <w:noProof/>
              </w:rPr>
              <w:t>77</w:t>
            </w:r>
          </w:p>
        </w:tc>
        <w:tc>
          <w:tcPr>
            <w:tcW w:w="3021" w:type="dxa"/>
          </w:tcPr>
          <w:p w14:paraId="0FB0348F" w14:textId="10618C81" w:rsidR="003A2FDC" w:rsidRPr="00FD21C0" w:rsidRDefault="00E978BA" w:rsidP="008C07AF">
            <w:pPr>
              <w:rPr>
                <w:noProof/>
              </w:rPr>
            </w:pPr>
            <w:r>
              <w:rPr>
                <w:noProof/>
              </w:rPr>
              <w:t>Polar</w:t>
            </w:r>
          </w:p>
        </w:tc>
      </w:tr>
      <w:tr w:rsidR="003A2FDC" w14:paraId="6FC37849" w14:textId="77777777" w:rsidTr="003A2FDC">
        <w:tc>
          <w:tcPr>
            <w:tcW w:w="3020" w:type="dxa"/>
          </w:tcPr>
          <w:p w14:paraId="3C7B80FE" w14:textId="77777777" w:rsidR="003A2FDC" w:rsidRDefault="00CB6405" w:rsidP="008C07AF">
            <w:pPr>
              <w:rPr>
                <w:noProof/>
              </w:rPr>
            </w:pPr>
            <w:r w:rsidRPr="00CB6405">
              <w:rPr>
                <w:noProof/>
              </w:rPr>
              <w:drawing>
                <wp:inline distT="0" distB="0" distL="0" distR="0" wp14:anchorId="35A7F0BF" wp14:editId="5F7EECDF">
                  <wp:extent cx="1121134" cy="926154"/>
                  <wp:effectExtent l="0" t="0" r="3175" b="7620"/>
                  <wp:docPr id="27" name="Picture 2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34102" cy="9368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EE8E41" w14:textId="16121641" w:rsidR="00FD21C0" w:rsidRPr="008933FC" w:rsidRDefault="00FD21C0" w:rsidP="008C07AF">
            <w:pPr>
              <w:rPr>
                <w:noProof/>
              </w:rPr>
            </w:pPr>
            <w:r>
              <w:rPr>
                <w:noProof/>
              </w:rPr>
              <w:t>(acetone)</w:t>
            </w:r>
          </w:p>
        </w:tc>
        <w:tc>
          <w:tcPr>
            <w:tcW w:w="3021" w:type="dxa"/>
          </w:tcPr>
          <w:p w14:paraId="49D41AB8" w14:textId="0599C675" w:rsidR="003A2FDC" w:rsidRPr="000856E7" w:rsidRDefault="006E7861" w:rsidP="008C07AF">
            <w:pPr>
              <w:rPr>
                <w:noProof/>
              </w:rPr>
            </w:pPr>
            <w:r>
              <w:rPr>
                <w:noProof/>
              </w:rPr>
              <w:t>56</w:t>
            </w:r>
          </w:p>
        </w:tc>
        <w:tc>
          <w:tcPr>
            <w:tcW w:w="3021" w:type="dxa"/>
          </w:tcPr>
          <w:p w14:paraId="6911ED24" w14:textId="69A94CE6" w:rsidR="003A2FDC" w:rsidRPr="00E978BA" w:rsidRDefault="00E978BA" w:rsidP="008C07AF">
            <w:pPr>
              <w:rPr>
                <w:noProof/>
              </w:rPr>
            </w:pPr>
            <w:r>
              <w:rPr>
                <w:noProof/>
              </w:rPr>
              <w:t>Polar</w:t>
            </w:r>
          </w:p>
        </w:tc>
      </w:tr>
      <w:tr w:rsidR="003A2FDC" w14:paraId="7E06E5BD" w14:textId="77777777" w:rsidTr="003A2FDC">
        <w:tc>
          <w:tcPr>
            <w:tcW w:w="3020" w:type="dxa"/>
          </w:tcPr>
          <w:p w14:paraId="38EA6C2D" w14:textId="07EDD978" w:rsidR="003A2FDC" w:rsidRPr="00CB6405" w:rsidRDefault="0048403C" w:rsidP="008C07AF">
            <w:pPr>
              <w:rPr>
                <w:noProof/>
              </w:rPr>
            </w:pPr>
            <w:r w:rsidRPr="0048403C">
              <w:rPr>
                <w:noProof/>
              </w:rPr>
              <w:drawing>
                <wp:inline distT="0" distB="0" distL="0" distR="0" wp14:anchorId="4ABC9381" wp14:editId="23520918">
                  <wp:extent cx="1208598" cy="794603"/>
                  <wp:effectExtent l="0" t="0" r="0" b="5715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1532" cy="8031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021" w:type="dxa"/>
          </w:tcPr>
          <w:p w14:paraId="1444C44E" w14:textId="359255BC" w:rsidR="003A2FDC" w:rsidRPr="00212CFD" w:rsidRDefault="00212CFD" w:rsidP="008C07AF">
            <w:pPr>
              <w:rPr>
                <w:noProof/>
              </w:rPr>
            </w:pPr>
            <w:r w:rsidRPr="00212CFD">
              <w:rPr>
                <w:noProof/>
              </w:rPr>
              <w:t>97</w:t>
            </w:r>
          </w:p>
        </w:tc>
        <w:tc>
          <w:tcPr>
            <w:tcW w:w="3021" w:type="dxa"/>
          </w:tcPr>
          <w:p w14:paraId="2D2BA287" w14:textId="358B7121" w:rsidR="003A2FDC" w:rsidRPr="00E978BA" w:rsidRDefault="00E978BA" w:rsidP="008C07AF">
            <w:pPr>
              <w:rPr>
                <w:noProof/>
              </w:rPr>
            </w:pPr>
            <w:r>
              <w:rPr>
                <w:noProof/>
              </w:rPr>
              <w:t>Polar</w:t>
            </w:r>
          </w:p>
        </w:tc>
      </w:tr>
      <w:tr w:rsidR="003A2FDC" w14:paraId="22B3A057" w14:textId="77777777" w:rsidTr="003A2FDC">
        <w:tc>
          <w:tcPr>
            <w:tcW w:w="3020" w:type="dxa"/>
          </w:tcPr>
          <w:p w14:paraId="423E2E33" w14:textId="77777777" w:rsidR="003A2FDC" w:rsidRDefault="00C43F2F" w:rsidP="008C07AF">
            <w:pPr>
              <w:rPr>
                <w:noProof/>
              </w:rPr>
            </w:pPr>
            <w:r w:rsidRPr="00C43F2F">
              <w:rPr>
                <w:noProof/>
              </w:rPr>
              <w:drawing>
                <wp:inline distT="0" distB="0" distL="0" distR="0" wp14:anchorId="4B448BA6" wp14:editId="1D33AEA5">
                  <wp:extent cx="858741" cy="826936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68686" cy="8365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9A8758D" w14:textId="7BA69F67" w:rsidR="00C43F2F" w:rsidRPr="0048403C" w:rsidRDefault="00C43F2F" w:rsidP="008C07AF">
            <w:pPr>
              <w:rPr>
                <w:noProof/>
              </w:rPr>
            </w:pPr>
          </w:p>
        </w:tc>
        <w:tc>
          <w:tcPr>
            <w:tcW w:w="3021" w:type="dxa"/>
          </w:tcPr>
          <w:p w14:paraId="7EB27FA8" w14:textId="129A25DD" w:rsidR="003A2FDC" w:rsidRPr="00212CFD" w:rsidRDefault="00212CFD" w:rsidP="008C07AF">
            <w:pPr>
              <w:rPr>
                <w:noProof/>
              </w:rPr>
            </w:pPr>
            <w:r>
              <w:rPr>
                <w:noProof/>
              </w:rPr>
              <w:t>82</w:t>
            </w:r>
          </w:p>
        </w:tc>
        <w:tc>
          <w:tcPr>
            <w:tcW w:w="3021" w:type="dxa"/>
          </w:tcPr>
          <w:p w14:paraId="20D83D47" w14:textId="256469B3" w:rsidR="003A2FDC" w:rsidRPr="00E978BA" w:rsidRDefault="00E978BA" w:rsidP="008C07AF">
            <w:pPr>
              <w:rPr>
                <w:noProof/>
              </w:rPr>
            </w:pPr>
            <w:r>
              <w:rPr>
                <w:noProof/>
              </w:rPr>
              <w:t>Polar</w:t>
            </w:r>
          </w:p>
        </w:tc>
      </w:tr>
    </w:tbl>
    <w:p w14:paraId="35720E21" w14:textId="40CECB96" w:rsidR="007B2D9C" w:rsidRPr="007B2D9C" w:rsidRDefault="007B2D9C" w:rsidP="008C07AF">
      <w:pPr>
        <w:rPr>
          <w:noProof/>
        </w:rPr>
      </w:pPr>
    </w:p>
    <w:p w14:paraId="20605062" w14:textId="60CDDED2" w:rsidR="001D25CF" w:rsidRPr="006C630A" w:rsidRDefault="004A37D1" w:rsidP="008C07AF">
      <w:pPr>
        <w:pStyle w:val="Heading2"/>
        <w:rPr>
          <w:noProof/>
        </w:rPr>
      </w:pPr>
      <w:bookmarkStart w:id="3" w:name="_Toc121905132"/>
      <w:r w:rsidRPr="006C630A">
        <w:rPr>
          <w:noProof/>
        </w:rPr>
        <w:t>1.</w:t>
      </w:r>
      <w:r w:rsidR="00C533F6" w:rsidRPr="006C630A">
        <w:rPr>
          <w:noProof/>
        </w:rPr>
        <w:t>3</w:t>
      </w:r>
      <w:r w:rsidRPr="006C630A">
        <w:rPr>
          <w:noProof/>
        </w:rPr>
        <w:t>: QUESTION &amp; AIM</w:t>
      </w:r>
      <w:bookmarkEnd w:id="3"/>
    </w:p>
    <w:p w14:paraId="3BF98C5E" w14:textId="4786C09E" w:rsidR="0043374F" w:rsidRPr="007F1A71" w:rsidRDefault="00C43F2F" w:rsidP="008C07AF">
      <w:pPr>
        <w:rPr>
          <w:noProof/>
          <w:shd w:val="clear" w:color="auto" w:fill="FFFFFF"/>
        </w:rPr>
      </w:pPr>
      <w:r>
        <w:rPr>
          <w:noProof/>
          <w:shd w:val="clear" w:color="auto" w:fill="FFFFFF"/>
        </w:rPr>
        <w:t>Determining h</w:t>
      </w:r>
      <w:r w:rsidR="00B4624F" w:rsidRPr="00B4624F">
        <w:rPr>
          <w:noProof/>
          <w:shd w:val="clear" w:color="auto" w:fill="FFFFFF"/>
        </w:rPr>
        <w:t xml:space="preserve">ow </w:t>
      </w:r>
      <w:r w:rsidR="00B4624F">
        <w:rPr>
          <w:noProof/>
          <w:shd w:val="clear" w:color="auto" w:fill="FFFFFF"/>
        </w:rPr>
        <w:t xml:space="preserve">mixing different organic compounds </w:t>
      </w:r>
      <w:r w:rsidR="008B786A">
        <w:rPr>
          <w:noProof/>
          <w:shd w:val="clear" w:color="auto" w:fill="FFFFFF"/>
        </w:rPr>
        <w:t>affect the boiling point of a mixture.</w:t>
      </w:r>
    </w:p>
    <w:p w14:paraId="6B4FBBB4" w14:textId="7C7B0105" w:rsidR="004A37D1" w:rsidRDefault="008C5BFF" w:rsidP="008C07AF">
      <w:pPr>
        <w:pStyle w:val="Heading1"/>
        <w:rPr>
          <w:noProof/>
        </w:rPr>
      </w:pPr>
      <w:bookmarkStart w:id="4" w:name="_Toc121905134"/>
      <w:r w:rsidRPr="00621B10">
        <w:rPr>
          <w:noProof/>
        </w:rPr>
        <w:t>2: METHOD</w:t>
      </w:r>
      <w:bookmarkEnd w:id="4"/>
    </w:p>
    <w:p w14:paraId="15E3244A" w14:textId="3CF6A02B" w:rsidR="00A54503" w:rsidRDefault="00125A79" w:rsidP="008C07AF">
      <w:r>
        <w:t xml:space="preserve">The reflux condenser </w:t>
      </w:r>
      <w:r w:rsidR="005D496F">
        <w:t>was</w:t>
      </w:r>
      <w:r>
        <w:t xml:space="preserve"> set up as per </w:t>
      </w:r>
      <w:r w:rsidR="0035391A">
        <w:rPr>
          <w:i/>
          <w:iCs/>
        </w:rPr>
        <w:t>F</w:t>
      </w:r>
      <w:r w:rsidR="00DA792C">
        <w:rPr>
          <w:i/>
          <w:iCs/>
        </w:rPr>
        <w:t>ig. 1</w:t>
      </w:r>
      <w:r w:rsidR="00DA792C">
        <w:t>. The</w:t>
      </w:r>
      <w:r w:rsidR="005D496F">
        <w:t xml:space="preserve"> </w:t>
      </w:r>
      <w:r w:rsidR="003250F5">
        <w:t xml:space="preserve">water was turned on and </w:t>
      </w:r>
      <w:r w:rsidR="00254D5E">
        <w:t>allowed to run through the condenser</w:t>
      </w:r>
      <w:r w:rsidR="00A75D08">
        <w:t xml:space="preserve">, the heating mantle was then turned on </w:t>
      </w:r>
      <w:r w:rsidR="001614BF">
        <w:t>with</w:t>
      </w:r>
      <w:r w:rsidR="00EB4139">
        <w:t xml:space="preserve"> medium heat</w:t>
      </w:r>
      <w:r w:rsidR="001614BF">
        <w:t xml:space="preserve"> set</w:t>
      </w:r>
      <w:r w:rsidR="00ED48F2">
        <w:t xml:space="preserve">. </w:t>
      </w:r>
      <w:r w:rsidR="00657224">
        <w:t>10cm</w:t>
      </w:r>
      <w:r w:rsidR="00657224">
        <w:rPr>
          <w:vertAlign w:val="superscript"/>
        </w:rPr>
        <w:t>3</w:t>
      </w:r>
      <w:r w:rsidR="00657224">
        <w:t xml:space="preserve"> of the solvent was measured up and </w:t>
      </w:r>
      <w:r w:rsidR="00902655">
        <w:t xml:space="preserve">added to the top of the reflux condenser. </w:t>
      </w:r>
      <w:r w:rsidR="0096129C">
        <w:t>The temperature of the pure liquid was measured as it begun to boil</w:t>
      </w:r>
      <w:r w:rsidR="00FE3160">
        <w:t>. 2 cm</w:t>
      </w:r>
      <w:r w:rsidR="00FE3160">
        <w:rPr>
          <w:vertAlign w:val="superscript"/>
        </w:rPr>
        <w:t>3</w:t>
      </w:r>
      <w:r w:rsidR="00FE3160">
        <w:t xml:space="preserve"> of the solute was added </w:t>
      </w:r>
      <w:r w:rsidR="00B11C76">
        <w:t xml:space="preserve">and </w:t>
      </w:r>
      <w:r w:rsidR="007166C4">
        <w:t xml:space="preserve">the temperature of the new solution’s boiling point was </w:t>
      </w:r>
      <w:r w:rsidR="0035391A">
        <w:t>recorded. This procedure was then repeated until the total volume of solute reached 10cm</w:t>
      </w:r>
      <w:r w:rsidR="0035391A">
        <w:rPr>
          <w:vertAlign w:val="superscript"/>
        </w:rPr>
        <w:t>3</w:t>
      </w:r>
      <w:r w:rsidR="0035391A">
        <w:t xml:space="preserve">. </w:t>
      </w:r>
      <w:r w:rsidR="0023785F">
        <w:t xml:space="preserve">The heat was turned off and the apparatus was allowed to cool. The process was then repeated with the solute and solvent swapped. </w:t>
      </w:r>
      <w:r w:rsidR="001614BF">
        <w:t xml:space="preserve">This entire process was repeated for all three sets of liquids. </w:t>
      </w:r>
    </w:p>
    <w:p w14:paraId="2243238E" w14:textId="32D83869" w:rsidR="00116F60" w:rsidRDefault="003A377B" w:rsidP="008C07AF">
      <w:pPr>
        <w:rPr>
          <w:noProof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6193" behindDoc="0" locked="0" layoutInCell="1" allowOverlap="1" wp14:anchorId="2BF8E871" wp14:editId="4F895894">
                <wp:simplePos x="0" y="0"/>
                <wp:positionH relativeFrom="column">
                  <wp:posOffset>25177</wp:posOffset>
                </wp:positionH>
                <wp:positionV relativeFrom="paragraph">
                  <wp:posOffset>46318</wp:posOffset>
                </wp:positionV>
                <wp:extent cx="1834086" cy="1838962"/>
                <wp:effectExtent l="0" t="0" r="0" b="8890"/>
                <wp:wrapNone/>
                <wp:docPr id="5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34086" cy="1838962"/>
                          <a:chOff x="-1" y="0"/>
                          <a:chExt cx="2590423" cy="2640281"/>
                        </a:xfrm>
                      </wpg:grpSpPr>
                      <wps:wsp>
                        <wps:cNvPr id="4" name="Text Box 4"/>
                        <wps:cNvSpPr txBox="1"/>
                        <wps:spPr>
                          <a:xfrm>
                            <a:off x="-1" y="1955145"/>
                            <a:ext cx="2590423" cy="685136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5A4CCF8A" w14:textId="76C385CD" w:rsidR="00116F60" w:rsidRPr="00CD5DA2" w:rsidRDefault="00116F60" w:rsidP="008C07AF">
                              <w:pPr>
                                <w:rPr>
                                  <w:lang w:val="sv-S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sv-SE"/>
                                </w:rPr>
                                <w:t>Fig. 1</w:t>
                              </w:r>
                              <w:r w:rsidR="00CD5DA2">
                                <w:rPr>
                                  <w:b/>
                                  <w:bCs/>
                                  <w:lang w:val="sv-SE"/>
                                </w:rPr>
                                <w:t xml:space="preserve"> </w:t>
                              </w:r>
                              <w:r w:rsidR="00CD5DA2">
                                <w:rPr>
                                  <w:lang w:val="sv-SE"/>
                                </w:rPr>
                                <w:t>Reflux</w:t>
                              </w:r>
                              <w:r w:rsidR="00462A0A">
                                <w:rPr>
                                  <w:lang w:val="sv-SE"/>
                                </w:rPr>
                                <w:t xml:space="preserve"> </w:t>
                              </w:r>
                              <w:proofErr w:type="spellStart"/>
                              <w:r w:rsidR="00CD5DA2">
                                <w:rPr>
                                  <w:lang w:val="sv-SE"/>
                                </w:rPr>
                                <w:t>Condenser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" name="Picture 3" descr="Diagram&#10;&#10;Description automatically generated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9280" r="32990" b="14388"/>
                          <a:stretch/>
                        </pic:blipFill>
                        <pic:spPr bwMode="auto">
                          <a:xfrm>
                            <a:off x="39756" y="0"/>
                            <a:ext cx="1334770" cy="1891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F8E871" id="Group 5" o:spid="_x0000_s1031" style="position:absolute;margin-left:2pt;margin-top:3.65pt;width:144.4pt;height:144.8pt;z-index:251656193;mso-width-relative:margin;mso-height-relative:margin" coordorigin="" coordsize="25904,2640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">
                <v:shape id="Text Box 4" o:spid="_x0000_s1032" type="#_x0000_t202" style="position:absolute;top:19551;width:25904;height:68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" fillcolor="white [3201]" stroked="f" strokeweight=".5pt">
                  <v:textbox>
                    <w:txbxContent>
                      <w:p w14:paraId="5A4CCF8A" w14:textId="76C385CD" w:rsidR="00116F60" w:rsidRPr="00CD5DA2" w:rsidRDefault="00116F60" w:rsidP="008C07AF">
                        <w:pPr>
                          <w:rPr>
                            <w:lang w:val="sv-SE"/>
                          </w:rPr>
                        </w:pPr>
                        <w:r>
                          <w:rPr>
                            <w:b/>
                            <w:bCs/>
                            <w:lang w:val="sv-SE"/>
                          </w:rPr>
                          <w:t>Fig. 1</w:t>
                        </w:r>
                        <w:r w:rsidR="00CD5DA2">
                          <w:rPr>
                            <w:b/>
                            <w:bCs/>
                            <w:lang w:val="sv-SE"/>
                          </w:rPr>
                          <w:t xml:space="preserve"> </w:t>
                        </w:r>
                        <w:r w:rsidR="00CD5DA2">
                          <w:rPr>
                            <w:lang w:val="sv-SE"/>
                          </w:rPr>
                          <w:t>Reflux</w:t>
                        </w:r>
                        <w:r w:rsidR="00462A0A">
                          <w:rPr>
                            <w:lang w:val="sv-SE"/>
                          </w:rPr>
                          <w:t xml:space="preserve"> </w:t>
                        </w:r>
                        <w:proofErr w:type="spellStart"/>
                        <w:r w:rsidR="00CD5DA2">
                          <w:rPr>
                            <w:lang w:val="sv-SE"/>
                          </w:rPr>
                          <w:t>Condenser</w:t>
                        </w:r>
                        <w:proofErr w:type="spellEnd"/>
                      </w:p>
                    </w:txbxContent>
                  </v:textbox>
                </v:shape>
                <v:shape id="Picture 3" o:spid="_x0000_s1033" type="#_x0000_t75" alt="Diagram&#10;&#10;Description automatically generated" style="position:absolute;left:397;width:13348;height:1891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">
                  <v:imagedata r:id="rId19" o:title="Diagram&#10;&#10;Description automatically generated" cropbottom="9429f" cropleft="6082f" cropright="21620f"/>
                </v:shape>
              </v:group>
            </w:pict>
          </mc:Fallback>
        </mc:AlternateContent>
      </w:r>
    </w:p>
    <w:p w14:paraId="5C6B65B0" w14:textId="7F593D42" w:rsidR="00D63603" w:rsidRDefault="00D63603" w:rsidP="008C07AF"/>
    <w:p w14:paraId="15EF04B8" w14:textId="50152B73" w:rsidR="00116F60" w:rsidRDefault="00116F60" w:rsidP="008C07AF"/>
    <w:p w14:paraId="719F04DA" w14:textId="5CE025AF" w:rsidR="003A377B" w:rsidRDefault="003A377B" w:rsidP="008C07AF"/>
    <w:p w14:paraId="3A6D4D39" w14:textId="7CA09D7F" w:rsidR="003A377B" w:rsidRDefault="003A377B" w:rsidP="008C07AF"/>
    <w:p w14:paraId="1C26A4C2" w14:textId="0E0C4A7C" w:rsidR="003A377B" w:rsidRDefault="003A377B" w:rsidP="008C07AF"/>
    <w:p w14:paraId="6DD76977" w14:textId="392F7277" w:rsidR="002D7846" w:rsidRPr="00621B10" w:rsidRDefault="002D7846" w:rsidP="008C07AF">
      <w:pPr>
        <w:pStyle w:val="Heading1"/>
        <w:rPr>
          <w:noProof/>
        </w:rPr>
      </w:pPr>
      <w:bookmarkStart w:id="5" w:name="_Toc121905135"/>
      <w:r w:rsidRPr="00621B10">
        <w:rPr>
          <w:noProof/>
        </w:rPr>
        <w:t>3: RESULTS</w:t>
      </w:r>
      <w:bookmarkEnd w:id="5"/>
    </w:p>
    <w:p w14:paraId="7BF5D9FC" w14:textId="7622B0D1" w:rsidR="008B3659" w:rsidRPr="00621B10" w:rsidRDefault="00C13FEE" w:rsidP="008C07AF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6195" behindDoc="0" locked="0" layoutInCell="1" allowOverlap="1" wp14:anchorId="27C11F10" wp14:editId="38256489">
                <wp:simplePos x="0" y="0"/>
                <wp:positionH relativeFrom="margin">
                  <wp:align>left</wp:align>
                </wp:positionH>
                <wp:positionV relativeFrom="paragraph">
                  <wp:posOffset>80902</wp:posOffset>
                </wp:positionV>
                <wp:extent cx="4572000" cy="3251891"/>
                <wp:effectExtent l="0" t="0" r="0" b="5715"/>
                <wp:wrapNone/>
                <wp:docPr id="10" name="Group 1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72000" cy="3251891"/>
                          <a:chOff x="0" y="0"/>
                          <a:chExt cx="4572000" cy="3251891"/>
                        </a:xfrm>
                      </wpg:grpSpPr>
                      <wps:wsp>
                        <wps:cNvPr id="6" name="Text Box 6"/>
                        <wps:cNvSpPr txBox="1"/>
                        <wps:spPr>
                          <a:xfrm>
                            <a:off x="0" y="2775006"/>
                            <a:ext cx="4572000" cy="476885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AD7F017" w14:textId="3C7374A7" w:rsidR="00356D7B" w:rsidRDefault="00C13FEE" w:rsidP="008C07AF">
                              <w:r>
                                <w:rPr>
                                  <w:b/>
                                  <w:bCs/>
                                </w:rPr>
                                <w:t>Fig. 2</w:t>
                              </w:r>
                              <w:r w:rsidR="00356D7B" w:rsidRPr="003E3030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3E3030" w:rsidRPr="003E3030">
                                <w:t>Boiling point of</w:t>
                              </w:r>
                              <w:r w:rsidR="003E3030">
                                <w:t xml:space="preserve"> the</w:t>
                              </w:r>
                              <w:r w:rsidR="003E3030" w:rsidRPr="003E3030">
                                <w:t xml:space="preserve"> mixture relati</w:t>
                              </w:r>
                              <w:r w:rsidR="003E3030">
                                <w:t xml:space="preserve">ve to the proportion of </w:t>
                              </w:r>
                              <w:r>
                                <w:t>heptane &amp; ethanol</w:t>
                              </w:r>
                            </w:p>
                            <w:p w14:paraId="0CF5FF22" w14:textId="77777777" w:rsidR="00C13FEE" w:rsidRPr="003E3030" w:rsidRDefault="00C13FEE" w:rsidP="008C07AF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aphicFrame>
                        <wpg:cNvPr id="1" name="Chart 1">
                          <a:extLst>
                            <a:ext uri="{FF2B5EF4-FFF2-40B4-BE49-F238E27FC236}">
                              <a16:creationId xmlns:a16="http://schemas.microsoft.com/office/drawing/2014/main" id="{12586BFC-DB2D-E45F-0E72-DE100C515839}"/>
                            </a:ext>
                          </a:extLst>
                        </wpg:cNvPr>
                        <wpg:cNvFrPr/>
                        <wpg:xfrm>
                          <a:off x="0" y="0"/>
                          <a:ext cx="4559935" cy="2694305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0"/>
                          </a:graphicData>
                        </a:graphic>
                      </wpg:graphicFrame>
                    </wpg:wgp>
                  </a:graphicData>
                </a:graphic>
              </wp:anchor>
            </w:drawing>
          </mc:Choice>
          <mc:Fallback>
            <w:pict>
              <v:group w14:anchorId="27C11F10" id="Group 10" o:spid="_x0000_s1034" style="position:absolute;margin-left:0;margin-top:6.35pt;width:5in;height:256.05pt;z-index:251656195;mso-position-horizontal:left;mso-position-horizontal-relative:margin" coordsize="45720,32518" o:gfxdata="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">
                <v:shape id="Text Box 6" o:spid="_x0000_s1035" type="#_x0000_t202" style="position:absolute;top:27750;width:45720;height:47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" fillcolor="white [3201]" stroked="f" strokeweight=".5pt">
                  <v:textbox>
                    <w:txbxContent>
                      <w:p w14:paraId="7AD7F017" w14:textId="3C7374A7" w:rsidR="00356D7B" w:rsidRDefault="00C13FEE" w:rsidP="008C07AF">
                        <w:r>
                          <w:rPr>
                            <w:b/>
                            <w:bCs/>
                          </w:rPr>
                          <w:t>Fig. 2</w:t>
                        </w:r>
                        <w:r w:rsidR="00356D7B" w:rsidRPr="003E3030">
                          <w:rPr>
                            <w:b/>
                            <w:bCs/>
                          </w:rPr>
                          <w:t xml:space="preserve"> </w:t>
                        </w:r>
                        <w:r w:rsidR="003E3030" w:rsidRPr="003E3030">
                          <w:t>Boiling point of</w:t>
                        </w:r>
                        <w:r w:rsidR="003E3030">
                          <w:t xml:space="preserve"> the</w:t>
                        </w:r>
                        <w:r w:rsidR="003E3030" w:rsidRPr="003E3030">
                          <w:t xml:space="preserve"> mixture relati</w:t>
                        </w:r>
                        <w:r w:rsidR="003E3030">
                          <w:t xml:space="preserve">ve to the proportion of </w:t>
                        </w:r>
                        <w:r>
                          <w:t>heptane &amp; ethanol</w:t>
                        </w:r>
                      </w:p>
                      <w:p w14:paraId="0CF5FF22" w14:textId="77777777" w:rsidR="00C13FEE" w:rsidRPr="003E3030" w:rsidRDefault="00C13FEE" w:rsidP="008C07AF"/>
                    </w:txbxContent>
                  </v:textbox>
                </v:shape>
                <v:shape id="Chart 1" o:spid="_x0000_s1036" type="#_x0000_t75" style="position:absolute;left:-60;top:-60;width:45719;height:27065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">
                  <v:imagedata r:id="rId21" o:title=""/>
                  <o:lock v:ext="edit" aspectratio="f"/>
                </v:shape>
                <w10:wrap anchorx="margin"/>
              </v:group>
            </w:pict>
          </mc:Fallback>
        </mc:AlternateContent>
      </w:r>
    </w:p>
    <w:p w14:paraId="21B89E25" w14:textId="1C3BAD93" w:rsidR="00566152" w:rsidRDefault="00566152" w:rsidP="008C07AF">
      <w:pPr>
        <w:rPr>
          <w:noProof/>
        </w:rPr>
      </w:pPr>
    </w:p>
    <w:p w14:paraId="387EA32A" w14:textId="30C47DF7" w:rsidR="00C13FEE" w:rsidRDefault="00C13FEE" w:rsidP="008C07AF">
      <w:pPr>
        <w:rPr>
          <w:noProof/>
        </w:rPr>
      </w:pPr>
    </w:p>
    <w:p w14:paraId="79F90F88" w14:textId="3F796274" w:rsidR="00C13FEE" w:rsidRDefault="00C13FEE" w:rsidP="008C07AF">
      <w:pPr>
        <w:rPr>
          <w:noProof/>
        </w:rPr>
      </w:pPr>
    </w:p>
    <w:p w14:paraId="4010B901" w14:textId="5B7B0DAF" w:rsidR="00C13FEE" w:rsidRDefault="00C13FEE" w:rsidP="008C07AF">
      <w:pPr>
        <w:rPr>
          <w:noProof/>
        </w:rPr>
      </w:pPr>
    </w:p>
    <w:p w14:paraId="0B58687C" w14:textId="4E299E1C" w:rsidR="00C13FEE" w:rsidRDefault="00C13FEE" w:rsidP="008C07AF">
      <w:pPr>
        <w:rPr>
          <w:noProof/>
        </w:rPr>
      </w:pPr>
    </w:p>
    <w:p w14:paraId="621FF6AA" w14:textId="64F270CE" w:rsidR="00C13FEE" w:rsidRPr="00621B10" w:rsidRDefault="00C13FEE" w:rsidP="008C07AF">
      <w:pPr>
        <w:rPr>
          <w:noProof/>
        </w:rPr>
      </w:pPr>
    </w:p>
    <w:p w14:paraId="4297C62F" w14:textId="0132C4BE" w:rsidR="00566152" w:rsidRPr="00356D7B" w:rsidRDefault="00566152" w:rsidP="008C07AF">
      <w:pPr>
        <w:rPr>
          <w:noProof/>
        </w:rPr>
      </w:pPr>
    </w:p>
    <w:p w14:paraId="539AE39F" w14:textId="7B3AC5E5" w:rsidR="00566152" w:rsidRPr="00621B10" w:rsidRDefault="00566152" w:rsidP="008C07AF">
      <w:pPr>
        <w:rPr>
          <w:noProof/>
        </w:rPr>
      </w:pPr>
    </w:p>
    <w:p w14:paraId="781B2FD6" w14:textId="7358A24E" w:rsidR="00566152" w:rsidRPr="00621B10" w:rsidRDefault="00566152" w:rsidP="008C07AF">
      <w:pPr>
        <w:rPr>
          <w:noProof/>
        </w:rPr>
      </w:pPr>
    </w:p>
    <w:p w14:paraId="46072638" w14:textId="6DAE361D" w:rsidR="00566152" w:rsidRPr="00621B10" w:rsidRDefault="00566152" w:rsidP="008C07AF">
      <w:pPr>
        <w:rPr>
          <w:noProof/>
        </w:rPr>
      </w:pPr>
    </w:p>
    <w:p w14:paraId="1B520764" w14:textId="16853C82" w:rsidR="00566152" w:rsidRPr="00621B10" w:rsidRDefault="00462A0A" w:rsidP="008C07AF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7" behindDoc="0" locked="0" layoutInCell="1" allowOverlap="1" wp14:anchorId="152E8A6D" wp14:editId="6BE7BDBF">
            <wp:simplePos x="0" y="0"/>
            <wp:positionH relativeFrom="margin">
              <wp:posOffset>-635</wp:posOffset>
            </wp:positionH>
            <wp:positionV relativeFrom="paragraph">
              <wp:posOffset>51637</wp:posOffset>
            </wp:positionV>
            <wp:extent cx="4559935" cy="2694305"/>
            <wp:effectExtent l="0" t="0" r="12065" b="10795"/>
            <wp:wrapNone/>
            <wp:docPr id="15" name="Chart 15">
              <a:extLst xmlns:a="http://schemas.openxmlformats.org/drawingml/2006/main">
                <a:ext uri="{FF2B5EF4-FFF2-40B4-BE49-F238E27FC236}">
                  <a16:creationId xmlns:a16="http://schemas.microsoft.com/office/drawing/2014/main" id="{7E32E3E0-91E2-4CBA-BD7E-16E4F3B8CCB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2"/>
              </a:graphicData>
            </a:graphic>
          </wp:anchor>
        </w:drawing>
      </w:r>
    </w:p>
    <w:p w14:paraId="34F24106" w14:textId="68612012" w:rsidR="00A420D6" w:rsidRDefault="00A420D6" w:rsidP="008C07AF">
      <w:pPr>
        <w:pStyle w:val="Heading1"/>
        <w:rPr>
          <w:noProof/>
        </w:rPr>
      </w:pPr>
      <w:bookmarkStart w:id="6" w:name="_Toc121905136"/>
    </w:p>
    <w:p w14:paraId="59F1FFE5" w14:textId="3E93E5A0" w:rsidR="00C13FEE" w:rsidRDefault="00C13FEE" w:rsidP="008C07AF"/>
    <w:p w14:paraId="65A351B4" w14:textId="7B6DC913" w:rsidR="00146A6C" w:rsidRDefault="00146A6C" w:rsidP="008C07AF"/>
    <w:p w14:paraId="182C2650" w14:textId="70C68BDF" w:rsidR="00146A6C" w:rsidRDefault="00146A6C" w:rsidP="008C07AF"/>
    <w:p w14:paraId="0BF0EECA" w14:textId="1E75EE91" w:rsidR="00146A6C" w:rsidRDefault="00146A6C" w:rsidP="008C07AF"/>
    <w:p w14:paraId="2BB74864" w14:textId="3160E30B" w:rsidR="00146A6C" w:rsidRDefault="00146A6C" w:rsidP="008C07AF"/>
    <w:p w14:paraId="6CF2F81B" w14:textId="77777777" w:rsidR="00146A6C" w:rsidRDefault="00146A6C" w:rsidP="008C07AF"/>
    <w:p w14:paraId="35B531C1" w14:textId="2B91DB79" w:rsidR="00146A6C" w:rsidRDefault="007F1A71" w:rsidP="008C07AF">
      <w:r>
        <w:rPr>
          <w:noProof/>
        </w:rPr>
        <mc:AlternateContent>
          <mc:Choice Requires="wps">
            <w:drawing>
              <wp:anchor distT="0" distB="0" distL="114300" distR="114300" simplePos="0" relativeHeight="251657220" behindDoc="0" locked="0" layoutInCell="1" allowOverlap="1" wp14:anchorId="447ED138" wp14:editId="713B7660">
                <wp:simplePos x="0" y="0"/>
                <wp:positionH relativeFrom="margin">
                  <wp:align>left</wp:align>
                </wp:positionH>
                <wp:positionV relativeFrom="paragraph">
                  <wp:posOffset>386580</wp:posOffset>
                </wp:positionV>
                <wp:extent cx="4516184" cy="508816"/>
                <wp:effectExtent l="0" t="0" r="0" b="571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184" cy="50881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CDA50CB" w14:textId="28C761C3" w:rsidR="00146A6C" w:rsidRPr="00146A6C" w:rsidRDefault="00146A6C" w:rsidP="008C07AF">
                            <w:r w:rsidRPr="00146A6C">
                              <w:rPr>
                                <w:b/>
                                <w:bCs/>
                              </w:rPr>
                              <w:t>Fig. 3</w:t>
                            </w:r>
                            <w:r w:rsidRPr="00146A6C">
                              <w:t xml:space="preserve"> Boiling point of the m</w:t>
                            </w:r>
                            <w:r>
                              <w:t xml:space="preserve">ixture relative to the proportion of </w:t>
                            </w:r>
                            <w:r w:rsidR="00C136B4">
                              <w:t>propan-2-ol &amp; propan-1-ol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47ED138" id="Text Box 16" o:spid="_x0000_s1037" type="#_x0000_t202" style="position:absolute;margin-left:0;margin-top:30.45pt;width:355.6pt;height:40.05pt;z-index:251657220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" fillcolor="white [3201]" stroked="f" strokeweight=".5pt">
                <v:textbox>
                  <w:txbxContent>
                    <w:p w14:paraId="0CDA50CB" w14:textId="28C761C3" w:rsidR="00146A6C" w:rsidRPr="00146A6C" w:rsidRDefault="00146A6C" w:rsidP="008C07AF">
                      <w:r w:rsidRPr="00146A6C">
                        <w:rPr>
                          <w:b/>
                          <w:bCs/>
                        </w:rPr>
                        <w:t>Fig. 3</w:t>
                      </w:r>
                      <w:r w:rsidRPr="00146A6C">
                        <w:t xml:space="preserve"> Boiling point of the m</w:t>
                      </w:r>
                      <w:r>
                        <w:t xml:space="preserve">ixture relative to the proportion of </w:t>
                      </w:r>
                      <w:r w:rsidR="00C136B4">
                        <w:t>propan-2-ol &amp; propan-1-ol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C1DAB8A" w14:textId="3A0FF317" w:rsidR="00146A6C" w:rsidRDefault="00146A6C" w:rsidP="008C07AF"/>
    <w:p w14:paraId="0C2EB297" w14:textId="3323084D" w:rsidR="00146A6C" w:rsidRDefault="00146A6C" w:rsidP="008C07AF"/>
    <w:p w14:paraId="0C97BEC5" w14:textId="14920D42" w:rsidR="00146A6C" w:rsidRDefault="00462A0A" w:rsidP="008C07AF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57221" behindDoc="0" locked="0" layoutInCell="1" allowOverlap="1" wp14:anchorId="2348DC3C" wp14:editId="1E167538">
                <wp:simplePos x="0" y="0"/>
                <wp:positionH relativeFrom="margin">
                  <wp:posOffset>-11822</wp:posOffset>
                </wp:positionH>
                <wp:positionV relativeFrom="page">
                  <wp:posOffset>882687</wp:posOffset>
                </wp:positionV>
                <wp:extent cx="4648610" cy="3446967"/>
                <wp:effectExtent l="0" t="0" r="0" b="127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648610" cy="3446967"/>
                          <a:chOff x="-60760" y="-52867"/>
                          <a:chExt cx="4648663" cy="3448074"/>
                        </a:xfrm>
                      </wpg:grpSpPr>
                      <wpg:graphicFrame>
                        <wpg:cNvPr id="19" name="Chart 19">
                          <a:extLst>
                            <a:ext uri="{FF2B5EF4-FFF2-40B4-BE49-F238E27FC236}">
                              <a16:creationId xmlns:a16="http://schemas.microsoft.com/office/drawing/2014/main" id="{9A1E2867-FBB2-45C2-AF08-99FF044F6302}"/>
                            </a:ext>
                          </a:extLst>
                        </wpg:cNvPr>
                        <wpg:cNvFrPr/>
                        <wpg:xfrm>
                          <a:off x="-60760" y="-52867"/>
                          <a:ext cx="4550910" cy="2715454"/>
                        </wpg:xfrm>
                        <a:graphic>
                          <a:graphicData uri="http://schemas.openxmlformats.org/drawingml/2006/chart">
                            <c:chart xmlns:c="http://schemas.openxmlformats.org/drawingml/2006/chart" xmlns:r="http://schemas.openxmlformats.org/officeDocument/2006/relationships" r:id="rId23"/>
                          </a:graphicData>
                        </a:graphic>
                      </wpg:graphicFrame>
                      <wps:wsp>
                        <wps:cNvPr id="20" name="Text Box 20"/>
                        <wps:cNvSpPr txBox="1"/>
                        <wps:spPr>
                          <a:xfrm>
                            <a:off x="0" y="2798860"/>
                            <a:ext cx="4587903" cy="596347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0A55AAD" w14:textId="77777777" w:rsidR="007248A5" w:rsidRPr="00D1350F" w:rsidRDefault="007248A5" w:rsidP="008C07AF">
                              <w:r w:rsidRPr="00D1350F">
                                <w:rPr>
                                  <w:b/>
                                  <w:bCs/>
                                </w:rPr>
                                <w:t xml:space="preserve">Fig. 4 </w:t>
                              </w:r>
                              <w:r w:rsidRPr="00D1350F">
                                <w:t>Boiling point of the mix</w:t>
                              </w:r>
                              <w:r>
                                <w:t>ture relative to the proportion of acetone &amp; ethyl acetate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348DC3C" id="Group 21" o:spid="_x0000_s1038" style="position:absolute;margin-left:-.95pt;margin-top:69.5pt;width:366.05pt;height:271.4pt;z-index:251657221;mso-position-horizontal-relative:margin;mso-position-vertical-relative:page;mso-width-relative:margin;mso-height-relative:margin" coordorigin="-607,-528" coordsize="46486,34480" o:gfxdata="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">
                <v:shape id="Chart 19" o:spid="_x0000_s1039" type="#_x0000_t75" style="position:absolute;left:-668;top:-589;width:45598;height:27257;visibility:visib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">
                  <v:imagedata r:id="rId24" o:title=""/>
                  <o:lock v:ext="edit" aspectratio="f"/>
                </v:shape>
                <v:shape id="Text Box 20" o:spid="_x0000_s1040" type="#_x0000_t202" style="position:absolute;top:27988;width:45879;height:59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" fillcolor="white [3201]" stroked="f" strokeweight=".5pt">
                  <v:textbox>
                    <w:txbxContent>
                      <w:p w14:paraId="30A55AAD" w14:textId="77777777" w:rsidR="007248A5" w:rsidRPr="00D1350F" w:rsidRDefault="007248A5" w:rsidP="008C07AF">
                        <w:r w:rsidRPr="00D1350F">
                          <w:rPr>
                            <w:b/>
                            <w:bCs/>
                          </w:rPr>
                          <w:t xml:space="preserve">Fig. 4 </w:t>
                        </w:r>
                        <w:r w:rsidRPr="00D1350F">
                          <w:t>Boiling point of the mix</w:t>
                        </w:r>
                        <w:r>
                          <w:t>ture relative to the proportion of acetone &amp; ethyl acetate</w:t>
                        </w:r>
                      </w:p>
                    </w:txbxContent>
                  </v:textbox>
                </v:shape>
                <w10:wrap anchorx="margin" anchory="page"/>
              </v:group>
              <o:OLEObject Type="Embed" ProgID="Excel.Chart.8" ShapeID="Chart 19" DrawAspect="Content" ObjectID="_1735749639" r:id="rId25">
                <o:FieldCodes>\s</o:FieldCodes>
              </o:OLEObject>
            </w:pict>
          </mc:Fallback>
        </mc:AlternateContent>
      </w:r>
    </w:p>
    <w:p w14:paraId="6D02BB1C" w14:textId="09336ABA" w:rsidR="00146A6C" w:rsidRDefault="00146A6C" w:rsidP="008C07AF"/>
    <w:p w14:paraId="0ABC2C8A" w14:textId="062650E8" w:rsidR="00194C8B" w:rsidRDefault="00194C8B" w:rsidP="008C07AF"/>
    <w:p w14:paraId="581A38A7" w14:textId="504876C9" w:rsidR="00C354B1" w:rsidRDefault="00C354B1" w:rsidP="008C07AF"/>
    <w:p w14:paraId="6AB11B20" w14:textId="1140D45C" w:rsidR="00C354B1" w:rsidRDefault="00C354B1" w:rsidP="008C07AF"/>
    <w:p w14:paraId="3BAF2319" w14:textId="0FBA4E5B" w:rsidR="00C354B1" w:rsidRDefault="00C354B1" w:rsidP="008C07AF"/>
    <w:p w14:paraId="2BD37169" w14:textId="2A19E4BC" w:rsidR="00C354B1" w:rsidRDefault="00C354B1" w:rsidP="008C07AF"/>
    <w:p w14:paraId="01F8D3B1" w14:textId="33A27637" w:rsidR="00C354B1" w:rsidRDefault="00C354B1" w:rsidP="008C07AF"/>
    <w:p w14:paraId="79A2F157" w14:textId="0224A91E" w:rsidR="00C354B1" w:rsidRDefault="00C354B1" w:rsidP="008C07AF"/>
    <w:p w14:paraId="6D82ACFB" w14:textId="493303CE" w:rsidR="00C354B1" w:rsidRDefault="00C354B1" w:rsidP="008C07AF"/>
    <w:p w14:paraId="184B4834" w14:textId="5167752C" w:rsidR="00DC41D0" w:rsidRDefault="00DC41D0" w:rsidP="008C07AF"/>
    <w:p w14:paraId="0907009D" w14:textId="631801B3" w:rsidR="007F1A71" w:rsidRDefault="00462A0A" w:rsidP="008C07AF">
      <w:r>
        <w:pict w14:anchorId="2B062B5C">
          <v:rect id="_x0000_i1027" style="width:0;height:1.5pt" o:hralign="center" o:hrstd="t" o:hr="t" fillcolor="#a0a0a0" stroked="f"/>
        </w:pict>
      </w:r>
    </w:p>
    <w:tbl>
      <w:tblPr>
        <w:tblW w:w="4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360"/>
        <w:gridCol w:w="1780"/>
      </w:tblGrid>
      <w:tr w:rsidR="00783928" w:rsidRPr="00783928" w14:paraId="69FFC0D9" w14:textId="77777777" w:rsidTr="00B2158B">
        <w:trPr>
          <w:trHeight w:val="799"/>
        </w:trPr>
        <w:tc>
          <w:tcPr>
            <w:tcW w:w="458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555DCAE" w14:textId="271416DF" w:rsidR="00783928" w:rsidRPr="00783928" w:rsidRDefault="00783928" w:rsidP="008C07AF">
            <w:pPr>
              <w:rPr>
                <w:lang w:eastAsia="sv-SE"/>
              </w:rPr>
            </w:pPr>
            <w:proofErr w:type="spellStart"/>
            <w:r w:rsidRPr="00783928">
              <w:rPr>
                <w:b/>
                <w:bCs/>
                <w:lang w:eastAsia="sv-SE"/>
              </w:rPr>
              <w:t>Tb</w:t>
            </w:r>
            <w:r w:rsidR="00764052">
              <w:rPr>
                <w:b/>
                <w:bCs/>
                <w:lang w:eastAsia="sv-SE"/>
              </w:rPr>
              <w:t>l</w:t>
            </w:r>
            <w:proofErr w:type="spellEnd"/>
            <w:r w:rsidRPr="00783928">
              <w:rPr>
                <w:b/>
                <w:bCs/>
                <w:lang w:eastAsia="sv-SE"/>
              </w:rPr>
              <w:t xml:space="preserve">. </w:t>
            </w:r>
            <w:r w:rsidR="00764052">
              <w:rPr>
                <w:b/>
                <w:bCs/>
                <w:lang w:eastAsia="sv-SE"/>
              </w:rPr>
              <w:t>2</w:t>
            </w:r>
            <w:r w:rsidRPr="00783928">
              <w:rPr>
                <w:b/>
                <w:bCs/>
                <w:lang w:eastAsia="sv-SE"/>
              </w:rPr>
              <w:t xml:space="preserve"> </w:t>
            </w:r>
            <w:r w:rsidRPr="00783928">
              <w:rPr>
                <w:lang w:eastAsia="sv-SE"/>
              </w:rPr>
              <w:t>Boiling point in r</w:t>
            </w:r>
            <w:r>
              <w:rPr>
                <w:lang w:eastAsia="sv-SE"/>
              </w:rPr>
              <w:t>elation to proportion of heptane and ethanol in the mixture</w:t>
            </w:r>
          </w:p>
        </w:tc>
      </w:tr>
      <w:tr w:rsidR="00783928" w:rsidRPr="00783928" w14:paraId="6AFD2736" w14:textId="77777777" w:rsidTr="00B2158B">
        <w:trPr>
          <w:trHeight w:val="559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6BE39C" w14:textId="77777777" w:rsidR="00783928" w:rsidRPr="000856F5" w:rsidRDefault="00783928" w:rsidP="00B2158B">
            <w:pPr>
              <w:spacing w:line="276" w:lineRule="auto"/>
              <w:jc w:val="center"/>
              <w:rPr>
                <w:lang w:val="sv-SE" w:eastAsia="sv-SE"/>
              </w:rPr>
            </w:pPr>
            <w:r w:rsidRPr="000856F5">
              <w:rPr>
                <w:lang w:val="sv-SE" w:eastAsia="sv-SE"/>
              </w:rPr>
              <w:t xml:space="preserve">% </w:t>
            </w:r>
            <w:proofErr w:type="spellStart"/>
            <w:r w:rsidRPr="000856F5">
              <w:rPr>
                <w:lang w:val="sv-SE" w:eastAsia="sv-SE"/>
              </w:rPr>
              <w:t>heptane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07B33C" w14:textId="77777777" w:rsidR="00783928" w:rsidRPr="000856F5" w:rsidRDefault="00783928" w:rsidP="00B2158B">
            <w:pPr>
              <w:jc w:val="center"/>
              <w:rPr>
                <w:lang w:val="sv-SE" w:eastAsia="sv-SE"/>
              </w:rPr>
            </w:pPr>
            <w:proofErr w:type="spellStart"/>
            <w:r w:rsidRPr="000856F5">
              <w:rPr>
                <w:lang w:val="sv-SE" w:eastAsia="sv-SE"/>
              </w:rPr>
              <w:t>Boiling</w:t>
            </w:r>
            <w:proofErr w:type="spellEnd"/>
            <w:r w:rsidRPr="000856F5">
              <w:rPr>
                <w:lang w:val="sv-SE" w:eastAsia="sv-SE"/>
              </w:rPr>
              <w:t xml:space="preserve"> </w:t>
            </w:r>
            <w:proofErr w:type="spellStart"/>
            <w:r w:rsidRPr="000856F5">
              <w:rPr>
                <w:lang w:val="sv-SE" w:eastAsia="sv-SE"/>
              </w:rPr>
              <w:t>point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73DD4A" w14:textId="77777777" w:rsidR="00783928" w:rsidRPr="000856F5" w:rsidRDefault="00783928" w:rsidP="00B2158B">
            <w:pPr>
              <w:jc w:val="center"/>
              <w:rPr>
                <w:lang w:val="sv-SE" w:eastAsia="sv-SE"/>
              </w:rPr>
            </w:pPr>
            <w:r w:rsidRPr="000856F5">
              <w:rPr>
                <w:lang w:val="sv-SE" w:eastAsia="sv-SE"/>
              </w:rPr>
              <w:t xml:space="preserve">% </w:t>
            </w:r>
            <w:proofErr w:type="spellStart"/>
            <w:r w:rsidRPr="000856F5">
              <w:rPr>
                <w:lang w:val="sv-SE" w:eastAsia="sv-SE"/>
              </w:rPr>
              <w:t>ethanol</w:t>
            </w:r>
            <w:proofErr w:type="spellEnd"/>
          </w:p>
        </w:tc>
      </w:tr>
      <w:tr w:rsidR="00783928" w:rsidRPr="00783928" w14:paraId="50007B7B" w14:textId="77777777" w:rsidTr="00783928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D63FD3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r w:rsidRPr="00783928">
              <w:rPr>
                <w:lang w:val="sv-SE" w:eastAsia="sv-SE"/>
              </w:rPr>
              <w:t>0.00%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B4936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r w:rsidRPr="00783928">
              <w:rPr>
                <w:lang w:val="sv-SE" w:eastAsia="sv-SE"/>
              </w:rPr>
              <w:t>122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146200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100.0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</w:tr>
      <w:tr w:rsidR="00783928" w:rsidRPr="00783928" w14:paraId="51C431DD" w14:textId="77777777" w:rsidTr="00783928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8E0396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16.67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C6C89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r w:rsidRPr="00783928">
              <w:rPr>
                <w:lang w:val="sv-SE" w:eastAsia="sv-SE"/>
              </w:rPr>
              <w:t>108.5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4C6B7C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83.3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</w:tr>
      <w:tr w:rsidR="00783928" w:rsidRPr="00783928" w14:paraId="23D675E4" w14:textId="77777777" w:rsidTr="00783928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B9BF81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28.57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497FF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r w:rsidRPr="00783928">
              <w:rPr>
                <w:lang w:val="sv-SE" w:eastAsia="sv-SE"/>
              </w:rPr>
              <w:t>89.5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77ED46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71.4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</w:tr>
      <w:tr w:rsidR="00783928" w:rsidRPr="00783928" w14:paraId="3DD0D2B4" w14:textId="77777777" w:rsidTr="00783928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756F09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37.50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31A9DA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r w:rsidRPr="00783928">
              <w:rPr>
                <w:lang w:val="sv-SE" w:eastAsia="sv-SE"/>
              </w:rPr>
              <w:t>78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4DD428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62.5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</w:tr>
      <w:tr w:rsidR="00783928" w:rsidRPr="00783928" w14:paraId="6CD5EAA7" w14:textId="77777777" w:rsidTr="00783928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302ADF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44.44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E95A91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r w:rsidRPr="00783928">
              <w:rPr>
                <w:lang w:val="sv-SE" w:eastAsia="sv-SE"/>
              </w:rPr>
              <w:t>73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44574D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55.6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</w:tr>
      <w:tr w:rsidR="00783928" w:rsidRPr="00783928" w14:paraId="4DD32224" w14:textId="77777777" w:rsidTr="0078392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80605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50.00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2BE9AD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72.875</w:t>
            </w:r>
            <w:proofErr w:type="gramEnd"/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B04EFC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50.0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</w:tr>
      <w:tr w:rsidR="00783928" w:rsidRPr="00783928" w14:paraId="1AB31E0E" w14:textId="77777777" w:rsidTr="00783928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D19E03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55.56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A7B83F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r w:rsidRPr="00783928">
              <w:rPr>
                <w:lang w:val="sv-SE" w:eastAsia="sv-SE"/>
              </w:rPr>
              <w:t>73.5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543CF3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55.6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</w:tr>
      <w:tr w:rsidR="00783928" w:rsidRPr="00783928" w14:paraId="2B9D03D3" w14:textId="77777777" w:rsidTr="00783928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4C884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62.50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DD4A18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r w:rsidRPr="00783928">
              <w:rPr>
                <w:lang w:val="sv-SE" w:eastAsia="sv-SE"/>
              </w:rPr>
              <w:t>74.5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7041E6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62.5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</w:tr>
      <w:tr w:rsidR="00783928" w:rsidRPr="00783928" w14:paraId="3E2E2DD7" w14:textId="77777777" w:rsidTr="00783928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A88560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71.43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1197E7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r w:rsidRPr="00783928">
              <w:rPr>
                <w:lang w:val="sv-SE" w:eastAsia="sv-SE"/>
              </w:rPr>
              <w:t>80.5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2FD6591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71.4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</w:tr>
      <w:tr w:rsidR="00783928" w:rsidRPr="00783928" w14:paraId="260952DD" w14:textId="77777777" w:rsidTr="00783928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A1537F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83.33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CE011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r w:rsidRPr="00783928">
              <w:rPr>
                <w:lang w:val="sv-SE" w:eastAsia="sv-SE"/>
              </w:rPr>
              <w:t>91.5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FCB71B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83.3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</w:tr>
      <w:tr w:rsidR="00783928" w:rsidRPr="00783928" w14:paraId="28043454" w14:textId="77777777" w:rsidTr="00783928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BCA9C6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100.00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C9E154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r w:rsidRPr="00783928">
              <w:rPr>
                <w:lang w:val="sv-SE" w:eastAsia="sv-SE"/>
              </w:rPr>
              <w:t>101.5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62988" w14:textId="77777777" w:rsidR="00783928" w:rsidRPr="00783928" w:rsidRDefault="00783928" w:rsidP="00B2158B">
            <w:pPr>
              <w:jc w:val="center"/>
              <w:rPr>
                <w:lang w:val="sv-SE" w:eastAsia="sv-SE"/>
              </w:rPr>
            </w:pPr>
            <w:proofErr w:type="gramStart"/>
            <w:r w:rsidRPr="00783928">
              <w:rPr>
                <w:lang w:val="sv-SE" w:eastAsia="sv-SE"/>
              </w:rPr>
              <w:t>100.0</w:t>
            </w:r>
            <w:proofErr w:type="gramEnd"/>
            <w:r w:rsidRPr="00783928">
              <w:rPr>
                <w:lang w:val="sv-SE" w:eastAsia="sv-SE"/>
              </w:rPr>
              <w:t>%</w:t>
            </w:r>
          </w:p>
        </w:tc>
      </w:tr>
    </w:tbl>
    <w:p w14:paraId="5E0DD897" w14:textId="65D27EB4" w:rsidR="00DC41D0" w:rsidRDefault="00DC41D0" w:rsidP="008C07AF"/>
    <w:p w14:paraId="5753A644" w14:textId="5E9B9EF6" w:rsidR="00783928" w:rsidRDefault="00783928" w:rsidP="008C07AF"/>
    <w:p w14:paraId="132E375C" w14:textId="77777777" w:rsidR="00237282" w:rsidRDefault="00237282" w:rsidP="008C07AF"/>
    <w:tbl>
      <w:tblPr>
        <w:tblW w:w="4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360"/>
        <w:gridCol w:w="1780"/>
      </w:tblGrid>
      <w:tr w:rsidR="00A8614B" w:rsidRPr="00A8614B" w14:paraId="5160BEA9" w14:textId="77777777" w:rsidTr="000856F5">
        <w:trPr>
          <w:trHeight w:val="290"/>
        </w:trPr>
        <w:tc>
          <w:tcPr>
            <w:tcW w:w="458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1D6546FB" w14:textId="132516C9" w:rsidR="00A8614B" w:rsidRPr="00A8614B" w:rsidRDefault="00A8614B" w:rsidP="008C07AF">
            <w:pPr>
              <w:rPr>
                <w:lang w:eastAsia="sv-SE"/>
              </w:rPr>
            </w:pPr>
            <w:proofErr w:type="spellStart"/>
            <w:r w:rsidRPr="00A8614B">
              <w:rPr>
                <w:b/>
                <w:bCs/>
                <w:lang w:eastAsia="sv-SE"/>
              </w:rPr>
              <w:lastRenderedPageBreak/>
              <w:t>Tb</w:t>
            </w:r>
            <w:r w:rsidR="00764052">
              <w:rPr>
                <w:b/>
                <w:bCs/>
                <w:lang w:eastAsia="sv-SE"/>
              </w:rPr>
              <w:t>l</w:t>
            </w:r>
            <w:proofErr w:type="spellEnd"/>
            <w:r w:rsidRPr="00A8614B">
              <w:rPr>
                <w:b/>
                <w:bCs/>
                <w:lang w:eastAsia="sv-SE"/>
              </w:rPr>
              <w:t xml:space="preserve">. </w:t>
            </w:r>
            <w:r w:rsidR="00764052">
              <w:rPr>
                <w:b/>
                <w:bCs/>
                <w:lang w:eastAsia="sv-SE"/>
              </w:rPr>
              <w:t>3</w:t>
            </w:r>
            <w:r w:rsidRPr="00A8614B">
              <w:rPr>
                <w:b/>
                <w:bCs/>
                <w:lang w:eastAsia="sv-SE"/>
              </w:rPr>
              <w:t xml:space="preserve"> </w:t>
            </w:r>
            <w:r w:rsidRPr="00A8614B">
              <w:rPr>
                <w:lang w:eastAsia="sv-SE"/>
              </w:rPr>
              <w:t>Boiling point in r</w:t>
            </w:r>
            <w:r>
              <w:rPr>
                <w:lang w:eastAsia="sv-SE"/>
              </w:rPr>
              <w:t xml:space="preserve">elation to proportion of </w:t>
            </w:r>
            <w:r w:rsidR="000856F5">
              <w:rPr>
                <w:lang w:eastAsia="sv-SE"/>
              </w:rPr>
              <w:t>propan-1-ol and propan-2-ol in the mixture</w:t>
            </w:r>
          </w:p>
        </w:tc>
      </w:tr>
      <w:tr w:rsidR="00A8614B" w:rsidRPr="00A8614B" w14:paraId="3AD42444" w14:textId="77777777" w:rsidTr="000856F5">
        <w:trPr>
          <w:trHeight w:val="29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B8946E" w14:textId="77777777" w:rsidR="00A8614B" w:rsidRPr="000856F5" w:rsidRDefault="00A8614B" w:rsidP="00B2158B">
            <w:pPr>
              <w:jc w:val="center"/>
              <w:rPr>
                <w:lang w:val="sv-SE" w:eastAsia="sv-SE"/>
              </w:rPr>
            </w:pPr>
            <w:r w:rsidRPr="000856F5">
              <w:rPr>
                <w:lang w:val="sv-SE" w:eastAsia="sv-SE"/>
              </w:rPr>
              <w:t>% propan-1-ol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2330CD" w14:textId="77777777" w:rsidR="00A8614B" w:rsidRPr="000856F5" w:rsidRDefault="00A8614B" w:rsidP="00B2158B">
            <w:pPr>
              <w:jc w:val="center"/>
              <w:rPr>
                <w:lang w:val="sv-SE" w:eastAsia="sv-SE"/>
              </w:rPr>
            </w:pPr>
            <w:proofErr w:type="spellStart"/>
            <w:r w:rsidRPr="000856F5">
              <w:rPr>
                <w:lang w:val="sv-SE" w:eastAsia="sv-SE"/>
              </w:rPr>
              <w:t>Boiling</w:t>
            </w:r>
            <w:proofErr w:type="spellEnd"/>
            <w:r w:rsidRPr="000856F5">
              <w:rPr>
                <w:lang w:val="sv-SE" w:eastAsia="sv-SE"/>
              </w:rPr>
              <w:t xml:space="preserve"> </w:t>
            </w:r>
            <w:proofErr w:type="spellStart"/>
            <w:r w:rsidRPr="000856F5">
              <w:rPr>
                <w:lang w:val="sv-SE" w:eastAsia="sv-SE"/>
              </w:rPr>
              <w:t>point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141771" w14:textId="77777777" w:rsidR="00A8614B" w:rsidRPr="000856F5" w:rsidRDefault="00A8614B" w:rsidP="00B2158B">
            <w:pPr>
              <w:jc w:val="center"/>
              <w:rPr>
                <w:lang w:val="sv-SE" w:eastAsia="sv-SE"/>
              </w:rPr>
            </w:pPr>
            <w:r w:rsidRPr="000856F5">
              <w:rPr>
                <w:lang w:val="sv-SE" w:eastAsia="sv-SE"/>
              </w:rPr>
              <w:t>% propan-2-ol</w:t>
            </w:r>
          </w:p>
        </w:tc>
      </w:tr>
      <w:tr w:rsidR="00A8614B" w:rsidRPr="00A8614B" w14:paraId="71A04C6C" w14:textId="77777777" w:rsidTr="00A8614B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8012DA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r w:rsidRPr="00A8614B">
              <w:rPr>
                <w:lang w:val="sv-SE" w:eastAsia="sv-SE"/>
              </w:rPr>
              <w:t>0.00%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602059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r w:rsidRPr="00A8614B">
              <w:rPr>
                <w:lang w:val="sv-SE" w:eastAsia="sv-SE"/>
              </w:rPr>
              <w:t>112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C5A038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100.00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</w:tr>
      <w:tr w:rsidR="00A8614B" w:rsidRPr="00A8614B" w14:paraId="7AE52381" w14:textId="77777777" w:rsidTr="00A8614B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A0C166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16.67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282AC4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r w:rsidRPr="00A8614B">
              <w:rPr>
                <w:lang w:val="sv-SE" w:eastAsia="sv-SE"/>
              </w:rPr>
              <w:t>114.5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FD6A56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83.33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</w:tr>
      <w:tr w:rsidR="00A8614B" w:rsidRPr="00A8614B" w14:paraId="6C557DD5" w14:textId="77777777" w:rsidTr="00A8614B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9009E5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28.57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D85DC0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r w:rsidRPr="00A8614B">
              <w:rPr>
                <w:lang w:val="sv-SE" w:eastAsia="sv-SE"/>
              </w:rPr>
              <w:t>107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915423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71.43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</w:tr>
      <w:tr w:rsidR="00A8614B" w:rsidRPr="00A8614B" w14:paraId="0F5D5358" w14:textId="77777777" w:rsidTr="00A8614B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C93A49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37.50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CDB733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r w:rsidRPr="00A8614B">
              <w:rPr>
                <w:lang w:val="sv-SE" w:eastAsia="sv-SE"/>
              </w:rPr>
              <w:t>98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C73D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62.50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</w:tr>
      <w:tr w:rsidR="00A8614B" w:rsidRPr="00A8614B" w14:paraId="6690009E" w14:textId="77777777" w:rsidTr="00A8614B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5304D4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44.44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DECF2C9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r w:rsidRPr="00A8614B">
              <w:rPr>
                <w:lang w:val="sv-SE" w:eastAsia="sv-SE"/>
              </w:rPr>
              <w:t>93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2AE494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55.56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</w:tr>
      <w:tr w:rsidR="00A8614B" w:rsidRPr="00A8614B" w14:paraId="53ADDDBA" w14:textId="77777777" w:rsidTr="00A8614B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49B2B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50.00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719E6F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r w:rsidRPr="00A8614B">
              <w:rPr>
                <w:lang w:val="sv-SE" w:eastAsia="sv-SE"/>
              </w:rPr>
              <w:t>89.75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D7CBAF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50.00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</w:tr>
      <w:tr w:rsidR="00A8614B" w:rsidRPr="00A8614B" w14:paraId="3C04C608" w14:textId="77777777" w:rsidTr="00A8614B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200AA7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55.56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57996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r w:rsidRPr="00A8614B">
              <w:rPr>
                <w:lang w:val="sv-SE" w:eastAsia="sv-SE"/>
              </w:rPr>
              <w:t>90.25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56764A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44.44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</w:tr>
      <w:tr w:rsidR="00A8614B" w:rsidRPr="00A8614B" w14:paraId="1A2BEBEF" w14:textId="77777777" w:rsidTr="00A8614B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2DEFE2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62.50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5875CF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r w:rsidRPr="00A8614B">
              <w:rPr>
                <w:lang w:val="sv-SE" w:eastAsia="sv-SE"/>
              </w:rPr>
              <w:t>91.5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AC75B1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37.50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</w:tr>
      <w:tr w:rsidR="00A8614B" w:rsidRPr="00A8614B" w14:paraId="76B5BE39" w14:textId="77777777" w:rsidTr="00A8614B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06E121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71.43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F77664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r w:rsidRPr="00A8614B">
              <w:rPr>
                <w:lang w:val="sv-SE" w:eastAsia="sv-SE"/>
              </w:rPr>
              <w:t>96.5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85DE81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28.57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</w:tr>
      <w:tr w:rsidR="00A8614B" w:rsidRPr="00A8614B" w14:paraId="1BEBD2BC" w14:textId="77777777" w:rsidTr="00A8614B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4F75DC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83.33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695B27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r w:rsidRPr="00A8614B">
              <w:rPr>
                <w:lang w:val="sv-SE" w:eastAsia="sv-SE"/>
              </w:rPr>
              <w:t>98.5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DAC608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16.67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</w:tr>
      <w:tr w:rsidR="00A8614B" w:rsidRPr="00A8614B" w14:paraId="29BD9E97" w14:textId="77777777" w:rsidTr="00A8614B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00481E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proofErr w:type="gramStart"/>
            <w:r w:rsidRPr="00A8614B">
              <w:rPr>
                <w:lang w:val="sv-SE" w:eastAsia="sv-SE"/>
              </w:rPr>
              <w:t>100.00</w:t>
            </w:r>
            <w:proofErr w:type="gramEnd"/>
            <w:r w:rsidRPr="00A8614B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DB8E3A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r w:rsidRPr="00A8614B">
              <w:rPr>
                <w:lang w:val="sv-SE" w:eastAsia="sv-SE"/>
              </w:rPr>
              <w:t>75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BEC0D0D" w14:textId="77777777" w:rsidR="00A8614B" w:rsidRPr="00A8614B" w:rsidRDefault="00A8614B" w:rsidP="00B2158B">
            <w:pPr>
              <w:jc w:val="center"/>
              <w:rPr>
                <w:lang w:val="sv-SE" w:eastAsia="sv-SE"/>
              </w:rPr>
            </w:pPr>
            <w:r w:rsidRPr="00A8614B">
              <w:rPr>
                <w:lang w:val="sv-SE" w:eastAsia="sv-SE"/>
              </w:rPr>
              <w:t>0.00%</w:t>
            </w:r>
          </w:p>
        </w:tc>
      </w:tr>
    </w:tbl>
    <w:p w14:paraId="46BC1520" w14:textId="6173F42D" w:rsidR="007248A5" w:rsidRDefault="007248A5" w:rsidP="008C07AF"/>
    <w:p w14:paraId="386B4A46" w14:textId="070D36CD" w:rsidR="00B2158B" w:rsidRDefault="00B2158B" w:rsidP="008C07AF"/>
    <w:p w14:paraId="20FC0202" w14:textId="7EE5CEA7" w:rsidR="00B2158B" w:rsidRDefault="00B2158B" w:rsidP="008C07AF"/>
    <w:p w14:paraId="5135EB41" w14:textId="1C8F0FEE" w:rsidR="00B2158B" w:rsidRDefault="00B2158B" w:rsidP="008C07AF"/>
    <w:p w14:paraId="3762E5D8" w14:textId="681854C6" w:rsidR="00B2158B" w:rsidRDefault="00B2158B" w:rsidP="008C07AF"/>
    <w:p w14:paraId="087930CF" w14:textId="2C5238DC" w:rsidR="00B2158B" w:rsidRDefault="00B2158B" w:rsidP="008C07AF"/>
    <w:p w14:paraId="695C2A95" w14:textId="0FDA8E18" w:rsidR="00B2158B" w:rsidRDefault="00B2158B" w:rsidP="008C07AF"/>
    <w:p w14:paraId="4E89DAC7" w14:textId="199AD6A4" w:rsidR="00B2158B" w:rsidRDefault="00B2158B" w:rsidP="008C07AF"/>
    <w:p w14:paraId="64291CF4" w14:textId="1848B281" w:rsidR="00B2158B" w:rsidRDefault="00B2158B" w:rsidP="008C07AF"/>
    <w:p w14:paraId="37F4CDFD" w14:textId="458F358E" w:rsidR="00B2158B" w:rsidRDefault="00B2158B" w:rsidP="008C07AF"/>
    <w:p w14:paraId="22066FD7" w14:textId="6BFD4A1E" w:rsidR="00B2158B" w:rsidRDefault="00B2158B" w:rsidP="008C07AF"/>
    <w:p w14:paraId="6F1157E2" w14:textId="07656407" w:rsidR="00B2158B" w:rsidRDefault="00B2158B" w:rsidP="008C07AF"/>
    <w:p w14:paraId="57BB1BCF" w14:textId="77777777" w:rsidR="00B2158B" w:rsidRPr="00C13FEE" w:rsidRDefault="00B2158B" w:rsidP="008C07AF"/>
    <w:tbl>
      <w:tblPr>
        <w:tblW w:w="458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40"/>
        <w:gridCol w:w="1360"/>
        <w:gridCol w:w="1780"/>
      </w:tblGrid>
      <w:tr w:rsidR="00C354B1" w:rsidRPr="00C354B1" w14:paraId="2EB5C0B4" w14:textId="77777777" w:rsidTr="00C354B1">
        <w:trPr>
          <w:trHeight w:val="290"/>
        </w:trPr>
        <w:tc>
          <w:tcPr>
            <w:tcW w:w="4580" w:type="dxa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5C8AD85" w14:textId="4528E19A" w:rsidR="00C354B1" w:rsidRPr="00C354B1" w:rsidRDefault="00C354B1" w:rsidP="008C07AF">
            <w:pPr>
              <w:rPr>
                <w:lang w:eastAsia="sv-SE"/>
              </w:rPr>
            </w:pPr>
            <w:r w:rsidRPr="00C354B1">
              <w:rPr>
                <w:b/>
                <w:bCs/>
                <w:lang w:eastAsia="sv-SE"/>
              </w:rPr>
              <w:lastRenderedPageBreak/>
              <w:t xml:space="preserve">Tab. </w:t>
            </w:r>
            <w:r w:rsidR="00764052">
              <w:rPr>
                <w:b/>
                <w:bCs/>
                <w:lang w:eastAsia="sv-SE"/>
              </w:rPr>
              <w:t>4</w:t>
            </w:r>
            <w:r w:rsidRPr="00C354B1">
              <w:rPr>
                <w:b/>
                <w:bCs/>
                <w:lang w:eastAsia="sv-SE"/>
              </w:rPr>
              <w:t xml:space="preserve"> </w:t>
            </w:r>
            <w:r w:rsidRPr="00C354B1">
              <w:rPr>
                <w:lang w:eastAsia="sv-SE"/>
              </w:rPr>
              <w:t>Boiling point in r</w:t>
            </w:r>
            <w:r>
              <w:rPr>
                <w:lang w:eastAsia="sv-SE"/>
              </w:rPr>
              <w:t xml:space="preserve">elation to proportion of </w:t>
            </w:r>
            <w:r w:rsidR="00DC41D0">
              <w:rPr>
                <w:lang w:eastAsia="sv-SE"/>
              </w:rPr>
              <w:t>ethyl acetate and acetone</w:t>
            </w:r>
            <w:r>
              <w:rPr>
                <w:lang w:eastAsia="sv-SE"/>
              </w:rPr>
              <w:t xml:space="preserve"> in </w:t>
            </w:r>
            <w:r w:rsidR="00DC41D0">
              <w:rPr>
                <w:lang w:eastAsia="sv-SE"/>
              </w:rPr>
              <w:t xml:space="preserve">the </w:t>
            </w:r>
            <w:r>
              <w:rPr>
                <w:lang w:eastAsia="sv-SE"/>
              </w:rPr>
              <w:t>mixture</w:t>
            </w:r>
          </w:p>
        </w:tc>
      </w:tr>
      <w:tr w:rsidR="00C354B1" w:rsidRPr="00C354B1" w14:paraId="6CBF4E7E" w14:textId="77777777" w:rsidTr="00C354B1">
        <w:trPr>
          <w:trHeight w:val="29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194F84" w14:textId="77777777" w:rsidR="00C354B1" w:rsidRPr="000856F5" w:rsidRDefault="00C354B1" w:rsidP="00B2158B">
            <w:pPr>
              <w:jc w:val="center"/>
              <w:rPr>
                <w:lang w:val="sv-SE" w:eastAsia="sv-SE"/>
              </w:rPr>
            </w:pPr>
            <w:r w:rsidRPr="000856F5">
              <w:rPr>
                <w:lang w:val="sv-SE" w:eastAsia="sv-SE"/>
              </w:rPr>
              <w:t xml:space="preserve">% </w:t>
            </w:r>
            <w:proofErr w:type="spellStart"/>
            <w:r w:rsidRPr="000856F5">
              <w:rPr>
                <w:lang w:val="sv-SE" w:eastAsia="sv-SE"/>
              </w:rPr>
              <w:t>ethyl</w:t>
            </w:r>
            <w:proofErr w:type="spellEnd"/>
            <w:r w:rsidRPr="000856F5">
              <w:rPr>
                <w:lang w:val="sv-SE" w:eastAsia="sv-SE"/>
              </w:rPr>
              <w:t xml:space="preserve"> </w:t>
            </w:r>
            <w:proofErr w:type="spellStart"/>
            <w:r w:rsidRPr="000856F5">
              <w:rPr>
                <w:lang w:val="sv-SE" w:eastAsia="sv-SE"/>
              </w:rPr>
              <w:t>acetate</w:t>
            </w:r>
            <w:proofErr w:type="spellEnd"/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0C346C" w14:textId="77777777" w:rsidR="00C354B1" w:rsidRPr="000856F5" w:rsidRDefault="00C354B1" w:rsidP="00B2158B">
            <w:pPr>
              <w:jc w:val="center"/>
              <w:rPr>
                <w:lang w:val="sv-SE" w:eastAsia="sv-SE"/>
              </w:rPr>
            </w:pPr>
            <w:proofErr w:type="spellStart"/>
            <w:r w:rsidRPr="000856F5">
              <w:rPr>
                <w:lang w:val="sv-SE" w:eastAsia="sv-SE"/>
              </w:rPr>
              <w:t>Boiling</w:t>
            </w:r>
            <w:proofErr w:type="spellEnd"/>
            <w:r w:rsidRPr="000856F5">
              <w:rPr>
                <w:lang w:val="sv-SE" w:eastAsia="sv-SE"/>
              </w:rPr>
              <w:t xml:space="preserve"> </w:t>
            </w:r>
            <w:proofErr w:type="spellStart"/>
            <w:r w:rsidRPr="000856F5">
              <w:rPr>
                <w:lang w:val="sv-SE" w:eastAsia="sv-SE"/>
              </w:rPr>
              <w:t>point</w:t>
            </w:r>
            <w:proofErr w:type="spellEnd"/>
          </w:p>
        </w:tc>
        <w:tc>
          <w:tcPr>
            <w:tcW w:w="1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3F94A" w14:textId="77777777" w:rsidR="00C354B1" w:rsidRPr="000856F5" w:rsidRDefault="00C354B1" w:rsidP="00B2158B">
            <w:pPr>
              <w:jc w:val="center"/>
              <w:rPr>
                <w:lang w:val="sv-SE" w:eastAsia="sv-SE"/>
              </w:rPr>
            </w:pPr>
            <w:r w:rsidRPr="000856F5">
              <w:rPr>
                <w:lang w:val="sv-SE" w:eastAsia="sv-SE"/>
              </w:rPr>
              <w:t xml:space="preserve">% </w:t>
            </w:r>
            <w:proofErr w:type="spellStart"/>
            <w:r w:rsidRPr="000856F5">
              <w:rPr>
                <w:lang w:val="sv-SE" w:eastAsia="sv-SE"/>
              </w:rPr>
              <w:t>acetone</w:t>
            </w:r>
            <w:proofErr w:type="spellEnd"/>
          </w:p>
        </w:tc>
      </w:tr>
      <w:tr w:rsidR="00C354B1" w:rsidRPr="00C354B1" w14:paraId="4F5F146C" w14:textId="77777777" w:rsidTr="00C354B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3323F9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r w:rsidRPr="00C354B1">
              <w:rPr>
                <w:lang w:val="sv-SE" w:eastAsia="sv-SE"/>
              </w:rPr>
              <w:t>0.00%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F7C605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r w:rsidRPr="00C354B1">
              <w:rPr>
                <w:lang w:val="sv-SE" w:eastAsia="sv-SE"/>
              </w:rPr>
              <w:t>87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4A15D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100.00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</w:tr>
      <w:tr w:rsidR="00C354B1" w:rsidRPr="00C354B1" w14:paraId="4C04AA87" w14:textId="77777777" w:rsidTr="00C354B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F5073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16.67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DE14C2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r w:rsidRPr="00C354B1">
              <w:rPr>
                <w:lang w:val="sv-SE" w:eastAsia="sv-SE"/>
              </w:rPr>
              <w:t>61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CF2D2B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83.33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</w:tr>
      <w:tr w:rsidR="00C354B1" w:rsidRPr="00C354B1" w14:paraId="00EE31ED" w14:textId="77777777" w:rsidTr="00C354B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0EEA10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28.57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364CAA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r w:rsidRPr="00C354B1">
              <w:rPr>
                <w:lang w:val="sv-SE" w:eastAsia="sv-SE"/>
              </w:rPr>
              <w:t>62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280255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71.43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</w:tr>
      <w:tr w:rsidR="00C354B1" w:rsidRPr="00C354B1" w14:paraId="55DC4479" w14:textId="77777777" w:rsidTr="00C354B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FE09AB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37.50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C5C448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r w:rsidRPr="00C354B1">
              <w:rPr>
                <w:lang w:val="sv-SE" w:eastAsia="sv-SE"/>
              </w:rPr>
              <w:t>62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07D752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62.50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</w:tr>
      <w:tr w:rsidR="00C354B1" w:rsidRPr="00C354B1" w14:paraId="17FAB5CB" w14:textId="77777777" w:rsidTr="00C354B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3BAE12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44.44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91D9C1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r w:rsidRPr="00C354B1">
              <w:rPr>
                <w:lang w:val="sv-SE" w:eastAsia="sv-SE"/>
              </w:rPr>
              <w:t>61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5BACA3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55.56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</w:tr>
      <w:tr w:rsidR="00C354B1" w:rsidRPr="00C354B1" w14:paraId="3C1346D1" w14:textId="77777777" w:rsidTr="00C354B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1CF8A7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50.00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7BD238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r w:rsidRPr="00C354B1">
              <w:rPr>
                <w:lang w:val="sv-SE" w:eastAsia="sv-SE"/>
              </w:rPr>
              <w:t>62.5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3C86FC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50.00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</w:tr>
      <w:tr w:rsidR="00C354B1" w:rsidRPr="00C354B1" w14:paraId="40F65E03" w14:textId="77777777" w:rsidTr="00C354B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08E86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55.56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89947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r w:rsidRPr="00C354B1">
              <w:rPr>
                <w:lang w:val="sv-SE" w:eastAsia="sv-SE"/>
              </w:rPr>
              <w:t>65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DCF02B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44.44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</w:tr>
      <w:tr w:rsidR="00C354B1" w:rsidRPr="00C354B1" w14:paraId="6210F417" w14:textId="77777777" w:rsidTr="00C354B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681825D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62.50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730B7D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r w:rsidRPr="00C354B1">
              <w:rPr>
                <w:lang w:val="sv-SE" w:eastAsia="sv-SE"/>
              </w:rPr>
              <w:t>68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8CB537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37.50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</w:tr>
      <w:tr w:rsidR="00C354B1" w:rsidRPr="00C354B1" w14:paraId="17440A76" w14:textId="77777777" w:rsidTr="00C354B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7112E3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71.43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EE63F5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r w:rsidRPr="00C354B1">
              <w:rPr>
                <w:lang w:val="sv-SE" w:eastAsia="sv-SE"/>
              </w:rPr>
              <w:t>72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D9183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28.57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</w:tr>
      <w:tr w:rsidR="00C354B1" w:rsidRPr="00C354B1" w14:paraId="44AD0EE7" w14:textId="77777777" w:rsidTr="00C354B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52095D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83.33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3E0CF9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r w:rsidRPr="00C354B1">
              <w:rPr>
                <w:lang w:val="sv-SE" w:eastAsia="sv-SE"/>
              </w:rPr>
              <w:t>79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4A4A4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16.67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</w:tr>
      <w:tr w:rsidR="00C354B1" w:rsidRPr="00C354B1" w14:paraId="611BF279" w14:textId="77777777" w:rsidTr="00C354B1">
        <w:trPr>
          <w:trHeight w:val="29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1A044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proofErr w:type="gramStart"/>
            <w:r w:rsidRPr="00C354B1">
              <w:rPr>
                <w:lang w:val="sv-SE" w:eastAsia="sv-SE"/>
              </w:rPr>
              <w:t>100.00</w:t>
            </w:r>
            <w:proofErr w:type="gramEnd"/>
            <w:r w:rsidRPr="00C354B1">
              <w:rPr>
                <w:lang w:val="sv-SE" w:eastAsia="sv-SE"/>
              </w:rPr>
              <w:t>%</w:t>
            </w:r>
          </w:p>
        </w:tc>
        <w:tc>
          <w:tcPr>
            <w:tcW w:w="13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0E1D35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r w:rsidRPr="00C354B1">
              <w:rPr>
                <w:lang w:val="sv-SE" w:eastAsia="sv-SE"/>
              </w:rPr>
              <w:t>80</w:t>
            </w:r>
          </w:p>
        </w:tc>
        <w:tc>
          <w:tcPr>
            <w:tcW w:w="1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833F30" w14:textId="77777777" w:rsidR="00C354B1" w:rsidRPr="00C354B1" w:rsidRDefault="00C354B1" w:rsidP="00B2158B">
            <w:pPr>
              <w:jc w:val="center"/>
              <w:rPr>
                <w:lang w:val="sv-SE" w:eastAsia="sv-SE"/>
              </w:rPr>
            </w:pPr>
            <w:r w:rsidRPr="00C354B1">
              <w:rPr>
                <w:lang w:val="sv-SE" w:eastAsia="sv-SE"/>
              </w:rPr>
              <w:t>0.00%</w:t>
            </w:r>
          </w:p>
        </w:tc>
      </w:tr>
    </w:tbl>
    <w:p w14:paraId="4CB557C6" w14:textId="7E700AE9" w:rsidR="000F768C" w:rsidRPr="00621B10" w:rsidRDefault="00D81459" w:rsidP="008C07AF">
      <w:pPr>
        <w:pStyle w:val="Heading1"/>
        <w:rPr>
          <w:noProof/>
        </w:rPr>
      </w:pPr>
      <w:r w:rsidRPr="00621B10">
        <w:rPr>
          <w:noProof/>
        </w:rPr>
        <w:t>4: DISCUSSION</w:t>
      </w:r>
      <w:bookmarkEnd w:id="6"/>
    </w:p>
    <w:p w14:paraId="63F5238A" w14:textId="49D4951A" w:rsidR="00D81459" w:rsidRPr="00621B10" w:rsidRDefault="00406400" w:rsidP="008C07AF">
      <w:pPr>
        <w:pStyle w:val="Heading2"/>
        <w:rPr>
          <w:noProof/>
        </w:rPr>
      </w:pPr>
      <w:bookmarkStart w:id="7" w:name="_Toc121905137"/>
      <w:r w:rsidRPr="00621B10">
        <w:rPr>
          <w:noProof/>
        </w:rPr>
        <w:t xml:space="preserve">4.1: </w:t>
      </w:r>
      <w:r w:rsidR="00B50808">
        <w:rPr>
          <w:noProof/>
        </w:rPr>
        <w:t xml:space="preserve">RESULT </w:t>
      </w:r>
      <w:r w:rsidRPr="00621B10">
        <w:rPr>
          <w:noProof/>
        </w:rPr>
        <w:t>ANALYSIS</w:t>
      </w:r>
      <w:bookmarkEnd w:id="7"/>
    </w:p>
    <w:p w14:paraId="4E615274" w14:textId="24CEF454" w:rsidR="00566152" w:rsidRPr="00DD7953" w:rsidRDefault="007F13E1" w:rsidP="008C07AF">
      <w:pPr>
        <w:rPr>
          <w:noProof/>
        </w:rPr>
      </w:pPr>
      <w:r>
        <w:rPr>
          <w:i/>
          <w:iCs/>
          <w:noProof/>
          <w:shd w:val="clear" w:color="auto" w:fill="FFFFFF"/>
        </w:rPr>
        <w:t xml:space="preserve">Fig. 2 </w:t>
      </w:r>
      <w:r>
        <w:rPr>
          <w:noProof/>
          <w:shd w:val="clear" w:color="auto" w:fill="FFFFFF"/>
        </w:rPr>
        <w:t>show</w:t>
      </w:r>
      <w:r w:rsidR="00237282">
        <w:rPr>
          <w:noProof/>
          <w:shd w:val="clear" w:color="auto" w:fill="FFFFFF"/>
        </w:rPr>
        <w:t>s</w:t>
      </w:r>
      <w:r>
        <w:rPr>
          <w:noProof/>
          <w:shd w:val="clear" w:color="auto" w:fill="FFFFFF"/>
        </w:rPr>
        <w:t xml:space="preserve"> a curve</w:t>
      </w:r>
      <w:r w:rsidR="0067280C">
        <w:rPr>
          <w:noProof/>
          <w:shd w:val="clear" w:color="auto" w:fill="FFFFFF"/>
        </w:rPr>
        <w:t xml:space="preserve"> similar to an exponential</w:t>
      </w:r>
      <w:r w:rsidR="00DD7953">
        <w:rPr>
          <w:noProof/>
          <w:shd w:val="clear" w:color="auto" w:fill="FFFFFF"/>
        </w:rPr>
        <w:t>ly</w:t>
      </w:r>
      <w:r w:rsidR="0067280C">
        <w:rPr>
          <w:noProof/>
          <w:shd w:val="clear" w:color="auto" w:fill="FFFFFF"/>
        </w:rPr>
        <w:t xml:space="preserve"> </w:t>
      </w:r>
      <w:r w:rsidR="00DD7953">
        <w:rPr>
          <w:noProof/>
          <w:shd w:val="clear" w:color="auto" w:fill="FFFFFF"/>
        </w:rPr>
        <w:t>decaying regression</w:t>
      </w:r>
      <w:r w:rsidR="0067280C">
        <w:rPr>
          <w:noProof/>
          <w:shd w:val="clear" w:color="auto" w:fill="FFFFFF"/>
        </w:rPr>
        <w:t xml:space="preserve"> from the 50% mark on the curve, and then turning around to what seems like an exponential</w:t>
      </w:r>
      <w:r w:rsidR="00DD7953">
        <w:rPr>
          <w:noProof/>
          <w:shd w:val="clear" w:color="auto" w:fill="FFFFFF"/>
        </w:rPr>
        <w:t>ly</w:t>
      </w:r>
      <w:r w:rsidR="0067280C">
        <w:rPr>
          <w:noProof/>
          <w:shd w:val="clear" w:color="auto" w:fill="FFFFFF"/>
        </w:rPr>
        <w:t xml:space="preserve"> </w:t>
      </w:r>
      <w:r w:rsidR="00DD7953">
        <w:rPr>
          <w:noProof/>
          <w:shd w:val="clear" w:color="auto" w:fill="FFFFFF"/>
        </w:rPr>
        <w:t>growing regression</w:t>
      </w:r>
      <w:r w:rsidR="00237282">
        <w:rPr>
          <w:noProof/>
          <w:shd w:val="clear" w:color="auto" w:fill="FFFFFF"/>
        </w:rPr>
        <w:t xml:space="preserve">. </w:t>
      </w:r>
      <w:r w:rsidR="008F4BCF">
        <w:rPr>
          <w:i/>
          <w:iCs/>
          <w:noProof/>
          <w:shd w:val="clear" w:color="auto" w:fill="FFFFFF"/>
        </w:rPr>
        <w:t>Fig. 3</w:t>
      </w:r>
      <w:r w:rsidR="008F4BCF">
        <w:rPr>
          <w:noProof/>
          <w:shd w:val="clear" w:color="auto" w:fill="FFFFFF"/>
        </w:rPr>
        <w:t xml:space="preserve"> shows an initial spike and </w:t>
      </w:r>
      <w:r w:rsidR="00237282">
        <w:rPr>
          <w:noProof/>
          <w:shd w:val="clear" w:color="auto" w:fill="FFFFFF"/>
        </w:rPr>
        <w:t>what then seems to be a linearly decaying regression</w:t>
      </w:r>
      <w:r w:rsidR="00507A60">
        <w:rPr>
          <w:noProof/>
          <w:shd w:val="clear" w:color="auto" w:fill="FFFFFF"/>
        </w:rPr>
        <w:t>.</w:t>
      </w:r>
      <w:r w:rsidR="00DD7953">
        <w:rPr>
          <w:noProof/>
          <w:shd w:val="clear" w:color="auto" w:fill="FFFFFF"/>
        </w:rPr>
        <w:t xml:space="preserve"> </w:t>
      </w:r>
      <w:r w:rsidR="00DD7953">
        <w:rPr>
          <w:i/>
          <w:iCs/>
          <w:noProof/>
          <w:shd w:val="clear" w:color="auto" w:fill="FFFFFF"/>
        </w:rPr>
        <w:t>Fig. 4</w:t>
      </w:r>
      <w:r w:rsidR="00237282">
        <w:rPr>
          <w:noProof/>
          <w:shd w:val="clear" w:color="auto" w:fill="FFFFFF"/>
        </w:rPr>
        <w:t xml:space="preserve"> </w:t>
      </w:r>
      <w:r w:rsidR="00907A88">
        <w:rPr>
          <w:noProof/>
          <w:shd w:val="clear" w:color="auto" w:fill="FFFFFF"/>
        </w:rPr>
        <w:t xml:space="preserve">hand shows an instant dip in boiling point from the pure solution to 83.3% acetone and then a seemingly positive linear regression. </w:t>
      </w:r>
    </w:p>
    <w:p w14:paraId="06A50682" w14:textId="495340C8" w:rsidR="00406400" w:rsidRDefault="00406400" w:rsidP="008C07AF">
      <w:pPr>
        <w:pStyle w:val="Heading2"/>
        <w:rPr>
          <w:noProof/>
        </w:rPr>
      </w:pPr>
      <w:bookmarkStart w:id="8" w:name="_Toc121905138"/>
      <w:r w:rsidRPr="00621B10">
        <w:rPr>
          <w:noProof/>
        </w:rPr>
        <w:t xml:space="preserve">4.2: </w:t>
      </w:r>
      <w:bookmarkEnd w:id="8"/>
      <w:r w:rsidR="00B50808">
        <w:rPr>
          <w:noProof/>
        </w:rPr>
        <w:t>RESULTS DISCUSSION</w:t>
      </w:r>
    </w:p>
    <w:p w14:paraId="2AD4FA6E" w14:textId="77777777" w:rsidR="00B2158B" w:rsidRPr="00237282" w:rsidRDefault="00B2158B" w:rsidP="008C07AF"/>
    <w:p w14:paraId="27967ED2" w14:textId="5E3C45EB" w:rsidR="00237282" w:rsidRPr="00237282" w:rsidRDefault="00237282" w:rsidP="008C07AF">
      <w:pPr>
        <w:pStyle w:val="Heading3"/>
      </w:pPr>
      <w:r>
        <w:t>4.2.1: HEPTANE &amp; ETHANOL</w:t>
      </w:r>
    </w:p>
    <w:p w14:paraId="7AECA6B8" w14:textId="423257E7" w:rsidR="008162D6" w:rsidRDefault="00B50808" w:rsidP="008C07AF">
      <w:pPr>
        <w:rPr>
          <w:noProof/>
        </w:rPr>
      </w:pPr>
      <w:r>
        <w:rPr>
          <w:noProof/>
        </w:rPr>
        <w:t>For the first trials, containing ethanol and heptane</w:t>
      </w:r>
      <w:r w:rsidR="00177964">
        <w:rPr>
          <w:noProof/>
        </w:rPr>
        <w:t xml:space="preserve">, this trial shows a “banana-shaped” curve, decaying from the pure solution until the midpoint at 50% and then turning back up again. </w:t>
      </w:r>
      <w:r w:rsidR="00EA296F">
        <w:rPr>
          <w:noProof/>
        </w:rPr>
        <w:t xml:space="preserve">This could be due to the fact that ethanol is capable of hydrogen bonding, while heptane is not. </w:t>
      </w:r>
    </w:p>
    <w:p w14:paraId="20631CCD" w14:textId="15549CD2" w:rsidR="00B2158B" w:rsidRDefault="00B2158B" w:rsidP="008C07AF">
      <w:pPr>
        <w:rPr>
          <w:noProof/>
        </w:rPr>
      </w:pPr>
    </w:p>
    <w:p w14:paraId="6A10EE8A" w14:textId="269C2490" w:rsidR="00B2158B" w:rsidRDefault="00B2158B" w:rsidP="008C07AF">
      <w:pPr>
        <w:rPr>
          <w:noProof/>
        </w:rPr>
      </w:pPr>
    </w:p>
    <w:p w14:paraId="4F336887" w14:textId="023DD013" w:rsidR="00B2158B" w:rsidRDefault="00B2158B" w:rsidP="008C07AF">
      <w:pPr>
        <w:rPr>
          <w:noProof/>
        </w:rPr>
      </w:pPr>
    </w:p>
    <w:p w14:paraId="283FA059" w14:textId="77777777" w:rsidR="00B2158B" w:rsidRPr="00B50808" w:rsidRDefault="00B2158B" w:rsidP="008C07AF">
      <w:pPr>
        <w:rPr>
          <w:noProof/>
        </w:rPr>
      </w:pPr>
    </w:p>
    <w:p w14:paraId="63C4CED6" w14:textId="1B3F4EDA" w:rsidR="008162D6" w:rsidRDefault="009C60AB" w:rsidP="008C07AF">
      <w:pPr>
        <w:rPr>
          <w:noProof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93" behindDoc="0" locked="0" layoutInCell="1" allowOverlap="1" wp14:anchorId="66C0D3B0" wp14:editId="61C3D594">
                <wp:simplePos x="0" y="0"/>
                <wp:positionH relativeFrom="column">
                  <wp:posOffset>-11823</wp:posOffset>
                </wp:positionH>
                <wp:positionV relativeFrom="paragraph">
                  <wp:posOffset>1887</wp:posOffset>
                </wp:positionV>
                <wp:extent cx="3673681" cy="2008222"/>
                <wp:effectExtent l="0" t="0" r="3175" b="0"/>
                <wp:wrapNone/>
                <wp:docPr id="14" name="Group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673681" cy="2008222"/>
                          <a:chOff x="0" y="0"/>
                          <a:chExt cx="3673681" cy="2008222"/>
                        </a:xfrm>
                      </wpg:grpSpPr>
                      <wps:wsp>
                        <wps:cNvPr id="9" name="Text Box 9"/>
                        <wps:cNvSpPr txBox="1"/>
                        <wps:spPr>
                          <a:xfrm>
                            <a:off x="0" y="1707232"/>
                            <a:ext cx="3625850" cy="30099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6E27B0A4" w14:textId="78125C9B" w:rsidR="00BE3218" w:rsidRPr="0088664E" w:rsidRDefault="00BE3218" w:rsidP="008C07AF">
                              <w:pPr>
                                <w:rPr>
                                  <w:lang w:val="sv-SE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lang w:val="sv-SE"/>
                                </w:rPr>
                                <w:t xml:space="preserve">Fig. 5 </w:t>
                              </w:r>
                              <w:proofErr w:type="spellStart"/>
                              <w:r>
                                <w:rPr>
                                  <w:lang w:val="sv-SE"/>
                                </w:rPr>
                                <w:t>Ethanol</w:t>
                              </w:r>
                              <w:proofErr w:type="spellEnd"/>
                              <w:r>
                                <w:rPr>
                                  <w:lang w:val="sv-SE"/>
                                </w:rPr>
                                <w:t xml:space="preserve"> Hydrogen-bonding</w:t>
                              </w:r>
                              <w:r w:rsidR="0088664E">
                                <w:rPr>
                                  <w:vertAlign w:val="superscript"/>
                                  <w:lang w:val="sv-SE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" name="Picture 2" descr="Hydrogen bonding is maximum in | Chemistry Questions"/>
                          <pic:cNvPicPr>
                            <a:picLocks noChangeAspect="1"/>
                          </pic:cNvPicPr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286" y="0"/>
                            <a:ext cx="3668395" cy="1638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6C0D3B0" id="Group 14" o:spid="_x0000_s1041" style="position:absolute;margin-left:-.95pt;margin-top:.15pt;width:289.25pt;height:158.15pt;z-index:251660293" coordsize="36736,20082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">
                <v:shape id="Text Box 9" o:spid="_x0000_s1042" type="#_x0000_t202" style="position:absolute;top:17072;width:36258;height:3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" fillcolor="white [3201]" stroked="f" strokeweight=".5pt">
                  <v:textbox>
                    <w:txbxContent>
                      <w:p w14:paraId="6E27B0A4" w14:textId="78125C9B" w:rsidR="00BE3218" w:rsidRPr="0088664E" w:rsidRDefault="00BE3218" w:rsidP="008C07AF">
                        <w:pPr>
                          <w:rPr>
                            <w:lang w:val="sv-SE"/>
                          </w:rPr>
                        </w:pPr>
                        <w:r>
                          <w:rPr>
                            <w:b/>
                            <w:bCs/>
                            <w:lang w:val="sv-SE"/>
                          </w:rPr>
                          <w:t xml:space="preserve">Fig. 5 </w:t>
                        </w:r>
                        <w:proofErr w:type="spellStart"/>
                        <w:r>
                          <w:rPr>
                            <w:lang w:val="sv-SE"/>
                          </w:rPr>
                          <w:t>Ethanol</w:t>
                        </w:r>
                        <w:proofErr w:type="spellEnd"/>
                        <w:r>
                          <w:rPr>
                            <w:lang w:val="sv-SE"/>
                          </w:rPr>
                          <w:t xml:space="preserve"> Hydrogen-bonding</w:t>
                        </w:r>
                        <w:r w:rsidR="0088664E">
                          <w:rPr>
                            <w:vertAlign w:val="superscript"/>
                            <w:lang w:val="sv-SE"/>
                          </w:rPr>
                          <w:t>2</w:t>
                        </w:r>
                      </w:p>
                    </w:txbxContent>
                  </v:textbox>
                </v:shape>
                <v:shape id="Picture 2" o:spid="_x0000_s1043" type="#_x0000_t75" alt="Hydrogen bonding is maximum in | Chemistry Questions" style="position:absolute;left:52;width:36684;height:163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">
                  <v:imagedata r:id="rId27" o:title="Hydrogen bonding is maximum in | Chemistry Questions"/>
                </v:shape>
              </v:group>
            </w:pict>
          </mc:Fallback>
        </mc:AlternateContent>
      </w:r>
    </w:p>
    <w:p w14:paraId="0BDD71F1" w14:textId="77777777" w:rsidR="00BE3218" w:rsidRPr="00B50808" w:rsidRDefault="00BE3218" w:rsidP="008C07AF">
      <w:pPr>
        <w:rPr>
          <w:noProof/>
        </w:rPr>
      </w:pPr>
    </w:p>
    <w:p w14:paraId="6BF5E603" w14:textId="77777777" w:rsidR="00BE3218" w:rsidRDefault="00BE3218" w:rsidP="008C07AF">
      <w:pPr>
        <w:pStyle w:val="Heading2"/>
        <w:rPr>
          <w:noProof/>
          <w:lang w:val="fr-FR"/>
        </w:rPr>
      </w:pPr>
      <w:bookmarkStart w:id="9" w:name="_Toc121905139"/>
    </w:p>
    <w:p w14:paraId="3C288F93" w14:textId="77777777" w:rsidR="009C60AB" w:rsidRDefault="009C60AB" w:rsidP="008C07AF">
      <w:pPr>
        <w:pStyle w:val="Heading2"/>
        <w:rPr>
          <w:noProof/>
        </w:rPr>
      </w:pPr>
    </w:p>
    <w:p w14:paraId="00AA762F" w14:textId="77777777" w:rsidR="009C60AB" w:rsidRDefault="009C60AB" w:rsidP="008C07AF">
      <w:pPr>
        <w:pStyle w:val="Heading2"/>
        <w:rPr>
          <w:noProof/>
        </w:rPr>
      </w:pPr>
    </w:p>
    <w:p w14:paraId="49E68E57" w14:textId="77777777" w:rsidR="009C60AB" w:rsidRDefault="009C60AB" w:rsidP="008C07AF">
      <w:pPr>
        <w:pStyle w:val="Heading2"/>
        <w:rPr>
          <w:noProof/>
        </w:rPr>
      </w:pPr>
    </w:p>
    <w:p w14:paraId="7D2AC87E" w14:textId="77777777" w:rsidR="009C60AB" w:rsidRDefault="009C60AB" w:rsidP="008C07AF">
      <w:pPr>
        <w:pStyle w:val="Heading2"/>
        <w:rPr>
          <w:noProof/>
        </w:rPr>
      </w:pPr>
    </w:p>
    <w:p w14:paraId="2D61D1B7" w14:textId="30E588D3" w:rsidR="009C60AB" w:rsidRDefault="009C60AB" w:rsidP="008C07AF">
      <w:pPr>
        <w:pStyle w:val="Heading2"/>
        <w:rPr>
          <w:noProof/>
        </w:rPr>
      </w:pPr>
    </w:p>
    <w:p w14:paraId="1925D57E" w14:textId="516E3BDA" w:rsidR="00237282" w:rsidRDefault="009C60AB" w:rsidP="008C07AF">
      <w:r>
        <w:t xml:space="preserve">From the </w:t>
      </w:r>
      <w:r w:rsidR="00764052">
        <w:t>onset</w:t>
      </w:r>
      <w:r w:rsidR="00462A0A">
        <w:t>, the solution was pure heptane</w:t>
      </w:r>
      <w:r w:rsidR="00693B09">
        <w:t xml:space="preserve">, having a boiling point </w:t>
      </w:r>
      <w:r w:rsidR="00B91843">
        <w:t xml:space="preserve">of </w:t>
      </w:r>
      <w:r w:rsidR="00693B09">
        <w:t>120°C</w:t>
      </w:r>
      <w:r w:rsidR="00B91843">
        <w:t xml:space="preserve"> due to </w:t>
      </w:r>
      <w:r w:rsidR="00972EAA">
        <w:t>its</w:t>
      </w:r>
      <w:r w:rsidR="00B91843">
        <w:t xml:space="preserve"> mass and </w:t>
      </w:r>
      <w:proofErr w:type="spellStart"/>
      <w:r w:rsidR="00972EAA">
        <w:t>Wandervaals</w:t>
      </w:r>
      <w:proofErr w:type="spellEnd"/>
      <w:r w:rsidR="00972EAA">
        <w:t xml:space="preserve"> attraction</w:t>
      </w:r>
      <w:r w:rsidR="00B91843">
        <w:t xml:space="preserve">. As ethanol got added to the solution, </w:t>
      </w:r>
      <w:r w:rsidR="00972EAA">
        <w:t xml:space="preserve">induced dipole forces start </w:t>
      </w:r>
      <w:r w:rsidR="00EA3057">
        <w:t xml:space="preserve">occurring and a minute amount of ethanol begins to hydrogen bond. Although hydrogen bonds and induced dipole attractions are stronger than the </w:t>
      </w:r>
      <w:proofErr w:type="spellStart"/>
      <w:r w:rsidR="00EA3057">
        <w:t>Wandervaals</w:t>
      </w:r>
      <w:proofErr w:type="spellEnd"/>
      <w:r w:rsidR="00EA3057">
        <w:t xml:space="preserve"> attraction that existed earlier, these intermolecular forces are not strong enough </w:t>
      </w:r>
      <w:r w:rsidR="00444855">
        <w:t>t</w:t>
      </w:r>
      <w:r w:rsidR="00EA3057">
        <w:t xml:space="preserve">o compensate for </w:t>
      </w:r>
      <w:r w:rsidR="00444855">
        <w:t xml:space="preserve">the </w:t>
      </w:r>
      <w:r w:rsidR="00E54E08">
        <w:t xml:space="preserve">general </w:t>
      </w:r>
      <w:r w:rsidR="00444855">
        <w:t>density decrease in the solution</w:t>
      </w:r>
      <w:r w:rsidR="0071592A">
        <w:t xml:space="preserve">, hence the decrease in boiling point. As the solution approaches the 50/50-point on the graph, the intermolecular forces </w:t>
      </w:r>
      <w:r w:rsidR="00A96C28">
        <w:t>get strong enough to compensate more and more for the general mass decrease</w:t>
      </w:r>
      <w:r w:rsidR="00C576CE">
        <w:t>. When it reaches the 50% point on the graph, the hydrogen bonds between ethanol molecules get strong enough to compensate for the density decay</w:t>
      </w:r>
      <w:r w:rsidR="008F4BCF">
        <w:t>, causing the boiling point to rise again</w:t>
      </w:r>
      <w:r w:rsidR="00507A60">
        <w:t xml:space="preserve"> until it reaches the boiling point at 100% ethanol. </w:t>
      </w:r>
    </w:p>
    <w:p w14:paraId="17F508D5" w14:textId="20737929" w:rsidR="00237282" w:rsidRDefault="00237282" w:rsidP="008C07AF">
      <w:pPr>
        <w:pStyle w:val="Heading3"/>
      </w:pPr>
      <w:r>
        <w:t>4.2.2: PROPAN-1-OL &amp; PROPAN-2-OL</w:t>
      </w:r>
    </w:p>
    <w:p w14:paraId="5DFBFD91" w14:textId="7DFAF5C3" w:rsidR="00B2158B" w:rsidRDefault="0088703A" w:rsidP="008C07AF">
      <w:r>
        <w:rPr>
          <w:i/>
          <w:iCs/>
        </w:rPr>
        <w:t>Fig. 3</w:t>
      </w:r>
      <w:r>
        <w:t xml:space="preserve"> shows a linearly decreasing regression with an initial spike</w:t>
      </w:r>
      <w:r w:rsidR="0066243E">
        <w:t>, since both liquids have the same molecular mass, that can immedia</w:t>
      </w:r>
      <w:r w:rsidR="00CF18A4">
        <w:t>tely be ruled out as a factor in</w:t>
      </w:r>
      <w:r w:rsidR="0044658F">
        <w:t xml:space="preserve"> this trial. Henceforth, the change in values must be caused by a change in intermolecular forces</w:t>
      </w:r>
      <w:r w:rsidR="007F0B8C">
        <w:t xml:space="preserve">. </w:t>
      </w:r>
      <w:r w:rsidR="00B82288">
        <w:t xml:space="preserve">This insinuates that the intermolecular forces decreased as </w:t>
      </w:r>
      <w:r w:rsidR="00872CD8">
        <w:t xml:space="preserve">propan-1-ol was added to the solution, meaning propan-1-ol is not capable of as strong intermolecular forces as propan-2-ol. However, this trend is inconsistent with the boiling points of propan-2-ol and propan-1-ol. </w:t>
      </w:r>
      <w:r w:rsidR="00F6137C">
        <w:t>Therefore,</w:t>
      </w:r>
      <w:r w:rsidR="00872CD8">
        <w:t xml:space="preserve"> this data is deemed inaccurate</w:t>
      </w:r>
      <w:r w:rsidR="008E4A55">
        <w:t xml:space="preserve">. </w:t>
      </w:r>
      <w:r w:rsidR="00CF18A4">
        <w:t xml:space="preserve"> </w:t>
      </w:r>
    </w:p>
    <w:p w14:paraId="1754757B" w14:textId="606D53D3" w:rsidR="00F6137C" w:rsidRDefault="00F6137C" w:rsidP="008C07AF">
      <w:pPr>
        <w:pStyle w:val="Heading3"/>
      </w:pPr>
      <w:r>
        <w:t>4.2.3: ACETONE &amp; ETHYL ACETATE</w:t>
      </w:r>
    </w:p>
    <w:p w14:paraId="4983E153" w14:textId="343EFB80" w:rsidR="00237282" w:rsidRPr="009C60AB" w:rsidRDefault="00F6137C" w:rsidP="008C07AF">
      <w:r>
        <w:rPr>
          <w:i/>
          <w:iCs/>
        </w:rPr>
        <w:t>Fig. 4</w:t>
      </w:r>
      <w:r>
        <w:t xml:space="preserve"> shows a linearly increasing regression, </w:t>
      </w:r>
      <w:r w:rsidR="007803A2">
        <w:t>apart from</w:t>
      </w:r>
      <w:r>
        <w:t xml:space="preserve"> the first data point, being 30</w:t>
      </w:r>
      <w:r w:rsidR="008C07AF" w:rsidRPr="008C07AF">
        <w:rPr>
          <w:rFonts w:ascii="Cambria Math" w:hAnsi="Cambria Math" w:cs="Cambria Math"/>
        </w:rPr>
        <w:t>℃</w:t>
      </w:r>
      <w:r w:rsidR="008C07AF">
        <w:rPr>
          <w:rFonts w:ascii="Tahoma" w:hAnsi="Tahoma" w:cs="Tahoma"/>
        </w:rPr>
        <w:t xml:space="preserve"> </w:t>
      </w:r>
      <w:r w:rsidR="008C07AF" w:rsidRPr="008C07AF">
        <w:t>highe</w:t>
      </w:r>
      <w:r w:rsidR="008C07AF">
        <w:t>r than the value after. Due to this extreme dip in temperature</w:t>
      </w:r>
      <w:r w:rsidR="007803A2">
        <w:t xml:space="preserve"> as well as the deviation from the previously recorded boiling point of acetone</w:t>
      </w:r>
      <w:r w:rsidR="008C07AF">
        <w:t xml:space="preserve">, it is reasonable to deem </w:t>
      </w:r>
      <w:r w:rsidR="007803A2">
        <w:t>said data</w:t>
      </w:r>
      <w:r w:rsidR="008C07AF">
        <w:t xml:space="preserve"> point as a fluke</w:t>
      </w:r>
      <w:r w:rsidR="00DD3E16">
        <w:t xml:space="preserve">. Looking at the rest of the data points, a linearly increasing regression is represented. </w:t>
      </w:r>
      <w:r w:rsidR="00E273D3">
        <w:t xml:space="preserve">Since both acetone and ethyl acetate are only capable of dipole-dipole attractions, </w:t>
      </w:r>
      <w:r w:rsidR="00B022F2">
        <w:t xml:space="preserve">although acetone has a higher relative polarity, </w:t>
      </w:r>
      <w:r w:rsidR="00D171C4">
        <w:t xml:space="preserve">polarity cannot be responsible for this increase as that would directly contradict the collected data. </w:t>
      </w:r>
      <w:r w:rsidR="0058362B">
        <w:t xml:space="preserve">Therefore, the increase in temperature of the boiling point could be due to the increase in molar mass as </w:t>
      </w:r>
      <w:r w:rsidR="00C928BD">
        <w:t xml:space="preserve">ethyl acetate was added. Since ethyl acetate has a higher molar mass than acetone, it would have a higher boiling point. </w:t>
      </w:r>
      <w:r w:rsidR="00993853">
        <w:t xml:space="preserve">This is consistent with the linear increase in boiling point as the amount of ethyl acetate increases. </w:t>
      </w:r>
    </w:p>
    <w:p w14:paraId="103FDA76" w14:textId="24B420FA" w:rsidR="00406400" w:rsidRPr="009C60AB" w:rsidRDefault="00406400" w:rsidP="008C07AF">
      <w:pPr>
        <w:pStyle w:val="Heading2"/>
        <w:rPr>
          <w:noProof/>
        </w:rPr>
      </w:pPr>
      <w:r w:rsidRPr="009C60AB">
        <w:rPr>
          <w:noProof/>
        </w:rPr>
        <w:lastRenderedPageBreak/>
        <w:t>4.3: EVALUATION</w:t>
      </w:r>
      <w:bookmarkEnd w:id="9"/>
    </w:p>
    <w:p w14:paraId="476F6EE7" w14:textId="244B9F7C" w:rsidR="00DB73E1" w:rsidRDefault="00993853" w:rsidP="008C07AF">
      <w:pPr>
        <w:rPr>
          <w:noProof/>
        </w:rPr>
      </w:pPr>
      <w:bookmarkStart w:id="10" w:name="_Toc121905140"/>
      <w:r>
        <w:rPr>
          <w:noProof/>
        </w:rPr>
        <w:t xml:space="preserve">This laboration showed a </w:t>
      </w:r>
      <w:r w:rsidR="00BF1449">
        <w:rPr>
          <w:noProof/>
        </w:rPr>
        <w:t>great amount of values inconsistent with the previously collected data. This could be due to:</w:t>
      </w:r>
    </w:p>
    <w:p w14:paraId="04321B90" w14:textId="77A4D39A" w:rsidR="00BF1449" w:rsidRDefault="00BF1449" w:rsidP="008C07AF">
      <w:pPr>
        <w:rPr>
          <w:noProof/>
        </w:rPr>
      </w:pPr>
      <w:r>
        <w:rPr>
          <w:noProof/>
        </w:rPr>
        <w:t xml:space="preserve">Inconsistent temperature measurement </w:t>
      </w:r>
      <w:r w:rsidR="007B72AF">
        <w:rPr>
          <w:noProof/>
        </w:rPr>
        <w:t>–</w:t>
      </w:r>
      <w:r>
        <w:rPr>
          <w:noProof/>
        </w:rPr>
        <w:t xml:space="preserve"> </w:t>
      </w:r>
      <w:r w:rsidR="007B72AF">
        <w:rPr>
          <w:noProof/>
        </w:rPr>
        <w:t xml:space="preserve">Using a graduated thermometer causes a certain margin of error since the temperature is determined by the human eye, a more consequent method of temperature measurement would be </w:t>
      </w:r>
      <w:r w:rsidR="00755253">
        <w:rPr>
          <w:noProof/>
        </w:rPr>
        <w:t xml:space="preserve">instruments that are more precise, such as a digital thermometer. </w:t>
      </w:r>
    </w:p>
    <w:p w14:paraId="0956AAAB" w14:textId="5CBC4B8C" w:rsidR="00755253" w:rsidRDefault="00755253" w:rsidP="008C07AF">
      <w:pPr>
        <w:rPr>
          <w:noProof/>
        </w:rPr>
      </w:pPr>
      <w:r>
        <w:rPr>
          <w:noProof/>
        </w:rPr>
        <w:t xml:space="preserve">Damaged/ incorrectly </w:t>
      </w:r>
      <w:r w:rsidR="007932C7">
        <w:rPr>
          <w:noProof/>
        </w:rPr>
        <w:t>utili</w:t>
      </w:r>
      <w:r w:rsidR="00123A83">
        <w:rPr>
          <w:noProof/>
        </w:rPr>
        <w:t>s</w:t>
      </w:r>
      <w:r w:rsidR="007932C7">
        <w:rPr>
          <w:noProof/>
        </w:rPr>
        <w:t>ed</w:t>
      </w:r>
      <w:r>
        <w:rPr>
          <w:noProof/>
        </w:rPr>
        <w:t xml:space="preserve"> equipment – The reflux condense</w:t>
      </w:r>
      <w:r w:rsidR="007932C7">
        <w:rPr>
          <w:noProof/>
        </w:rPr>
        <w:t>r</w:t>
      </w:r>
      <w:r w:rsidR="00123A83">
        <w:rPr>
          <w:noProof/>
        </w:rPr>
        <w:t xml:space="preserve"> utilised in the laboration</w:t>
      </w:r>
      <w:r w:rsidR="007932C7">
        <w:rPr>
          <w:noProof/>
        </w:rPr>
        <w:t xml:space="preserve"> was a piece of equipment unfamiliar to the laborants performing the experiment. Thus it may have been assembled incorrectly or misused. Another possibility </w:t>
      </w:r>
      <w:r w:rsidR="00D413C8">
        <w:rPr>
          <w:noProof/>
        </w:rPr>
        <w:t xml:space="preserve">is that the equipment was damaged before the laboration. </w:t>
      </w:r>
    </w:p>
    <w:p w14:paraId="3EAB3112" w14:textId="1090FCBC" w:rsidR="00123A83" w:rsidRDefault="00EB6952" w:rsidP="008C07AF">
      <w:pPr>
        <w:rPr>
          <w:noProof/>
        </w:rPr>
      </w:pPr>
      <w:r>
        <w:rPr>
          <w:noProof/>
        </w:rPr>
        <w:t>Suboptimal control variables</w:t>
      </w:r>
      <w:r w:rsidR="0079696A">
        <w:rPr>
          <w:noProof/>
        </w:rPr>
        <w:t xml:space="preserve"> - The laboration utilized one control valuable – volume – if mass had been used to measure the liquids instead, </w:t>
      </w:r>
      <w:r>
        <w:rPr>
          <w:noProof/>
        </w:rPr>
        <w:t>it could have been completely eliminated</w:t>
      </w:r>
      <w:r w:rsidR="00764052">
        <w:rPr>
          <w:noProof/>
        </w:rPr>
        <w:t xml:space="preserve">. If it was, it would have been possible to get a more conclusive answer. </w:t>
      </w:r>
    </w:p>
    <w:p w14:paraId="5D4A4EA4" w14:textId="77777777" w:rsidR="00D413C8" w:rsidRPr="00BF1449" w:rsidRDefault="00D413C8" w:rsidP="008C07AF">
      <w:pPr>
        <w:rPr>
          <w:noProof/>
        </w:rPr>
      </w:pPr>
    </w:p>
    <w:p w14:paraId="18FE7AB9" w14:textId="77777777" w:rsidR="008162D6" w:rsidRPr="00BF1449" w:rsidRDefault="008162D6" w:rsidP="008C07AF">
      <w:pPr>
        <w:pStyle w:val="NormalWeb"/>
        <w:rPr>
          <w:noProof/>
        </w:rPr>
      </w:pPr>
    </w:p>
    <w:p w14:paraId="75B6C6C6" w14:textId="77777777" w:rsidR="00406400" w:rsidRPr="00C533F6" w:rsidRDefault="00406400" w:rsidP="008C07AF">
      <w:pPr>
        <w:pStyle w:val="Heading1"/>
        <w:rPr>
          <w:noProof/>
        </w:rPr>
      </w:pPr>
      <w:r w:rsidRPr="00C533F6">
        <w:rPr>
          <w:noProof/>
        </w:rPr>
        <w:t>5: SOURCES</w:t>
      </w:r>
      <w:bookmarkEnd w:id="10"/>
    </w:p>
    <w:p w14:paraId="512F86B2" w14:textId="306910F5" w:rsidR="005332D4" w:rsidRPr="00C533F6" w:rsidRDefault="0026119D" w:rsidP="008C07AF">
      <w:pPr>
        <w:rPr>
          <w:lang w:val="fr-FR"/>
        </w:rPr>
      </w:pPr>
      <w:r w:rsidRPr="00C533F6">
        <w:rPr>
          <w:rFonts w:ascii="Times New Roman" w:hAnsi="Times New Roman" w:cs="Times New Roman"/>
          <w:noProof/>
          <w:u w:color="0070C0"/>
          <w:vertAlign w:val="superscript"/>
          <w:lang w:val="fr-FR"/>
        </w:rPr>
        <w:t>1</w:t>
      </w:r>
      <w:r w:rsidR="00621B10" w:rsidRPr="00C533F6">
        <w:rPr>
          <w:rFonts w:ascii="Corbel" w:hAnsi="Corbel"/>
          <w:i/>
          <w:iCs/>
          <w:color w:val="333333"/>
          <w:sz w:val="18"/>
          <w:szCs w:val="18"/>
          <w:shd w:val="clear" w:color="auto" w:fill="FFFFFF"/>
          <w:lang w:val="fr-FR"/>
        </w:rPr>
        <w:t xml:space="preserve"> </w:t>
      </w:r>
      <w:proofErr w:type="spellStart"/>
      <w:r w:rsidR="00621B10" w:rsidRPr="00C533F6">
        <w:rPr>
          <w:i/>
          <w:iCs/>
          <w:lang w:val="fr-FR"/>
        </w:rPr>
        <w:t>Nationalencyklopedin</w:t>
      </w:r>
      <w:proofErr w:type="spellEnd"/>
      <w:r w:rsidR="00621B10" w:rsidRPr="00C533F6">
        <w:rPr>
          <w:lang w:val="fr-FR"/>
        </w:rPr>
        <w:t>. “inter-</w:t>
      </w:r>
      <w:r w:rsidR="00C625B9" w:rsidRPr="00C533F6">
        <w:rPr>
          <w:lang w:val="fr-FR"/>
        </w:rPr>
        <w:t xml:space="preserve">“, </w:t>
      </w:r>
      <w:hyperlink r:id="rId28" w:history="1">
        <w:r w:rsidR="00621B10" w:rsidRPr="00C533F6">
          <w:rPr>
            <w:rStyle w:val="Hyperlink"/>
            <w:lang w:val="fr-FR"/>
          </w:rPr>
          <w:t>http://www.ne.se/uppslagsverk/encyklopedi/lång/inter-</w:t>
        </w:r>
      </w:hyperlink>
      <w:r w:rsidR="005332D4" w:rsidRPr="00C533F6">
        <w:rPr>
          <w:lang w:val="fr-FR"/>
        </w:rPr>
        <w:t>,</w:t>
      </w:r>
      <w:r w:rsidR="00621B10" w:rsidRPr="00C533F6">
        <w:rPr>
          <w:rFonts w:ascii="Corbel" w:hAnsi="Corbel"/>
          <w:color w:val="333333"/>
          <w:sz w:val="18"/>
          <w:szCs w:val="18"/>
          <w:shd w:val="clear" w:color="auto" w:fill="FFFFFF"/>
          <w:lang w:val="fr-FR"/>
        </w:rPr>
        <w:t> </w:t>
      </w:r>
      <w:r w:rsidR="00621B10" w:rsidRPr="00C533F6">
        <w:rPr>
          <w:lang w:val="fr-FR"/>
        </w:rPr>
        <w:t>2023-01-16</w:t>
      </w:r>
      <w:r w:rsidR="005332D4" w:rsidRPr="00C533F6">
        <w:rPr>
          <w:lang w:val="fr-FR"/>
        </w:rPr>
        <w:t>.</w:t>
      </w:r>
    </w:p>
    <w:p w14:paraId="095FA462" w14:textId="57B2882B" w:rsidR="00C625B9" w:rsidRPr="00B97121" w:rsidRDefault="0088664E" w:rsidP="008C07AF">
      <w:pPr>
        <w:rPr>
          <w:noProof/>
          <w:u w:color="0070C0"/>
          <w:lang w:val="fr-FR"/>
        </w:rPr>
      </w:pPr>
      <w:r>
        <w:rPr>
          <w:noProof/>
          <w:u w:color="0070C0"/>
          <w:vertAlign w:val="superscript"/>
          <w:lang w:val="fr-FR"/>
        </w:rPr>
        <w:t>2</w:t>
      </w:r>
      <w:hyperlink r:id="rId29" w:history="1">
        <w:r w:rsidR="00B2158B" w:rsidRPr="00393FAE">
          <w:rPr>
            <w:rStyle w:val="Hyperlink"/>
            <w:lang w:val="fr-FR"/>
          </w:rPr>
          <w:t>https://www.google.com/url?sa=i&amp;url=https%3A%2F%2Fwww.toppr.com%2Fask%2Fquestion%2Fhydrogen-bonding-is-maximum-in-2%2F&amp;psig=AOvVaw32aYvnWy31ss1Axvl2DCFP&amp;ust=1674322869631000&amp;source=images&amp;cd=vfe&amp;ved=0CBAQjRxqFwoTCICl2_DY1vwCFQAAAAAdAAAAABAW</w:t>
        </w:r>
      </w:hyperlink>
      <w:r w:rsidR="00B2158B">
        <w:rPr>
          <w:noProof/>
          <w:lang w:val="fr-FR"/>
        </w:rPr>
        <w:t xml:space="preserve">, </w:t>
      </w:r>
      <w:r w:rsidR="009C60AB">
        <w:rPr>
          <w:noProof/>
          <w:lang w:val="fr-FR"/>
        </w:rPr>
        <w:t>2023-01-20</w:t>
      </w:r>
      <w:r w:rsidR="00B2158B">
        <w:rPr>
          <w:noProof/>
          <w:lang w:val="fr-FR"/>
        </w:rPr>
        <w:t>.</w:t>
      </w:r>
    </w:p>
    <w:p w14:paraId="2A2C42BC" w14:textId="076FC53C" w:rsidR="00FE3AC3" w:rsidRPr="00621B10" w:rsidRDefault="00FE3AC3" w:rsidP="008C07AF">
      <w:pPr>
        <w:rPr>
          <w:noProof/>
        </w:rPr>
      </w:pPr>
    </w:p>
    <w:sectPr w:rsidR="00FE3AC3" w:rsidRPr="00621B10" w:rsidSect="001B438E">
      <w:headerReference w:type="default" r:id="rId30"/>
      <w:footerReference w:type="default" r:id="rId31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3F3A89" w14:textId="77777777" w:rsidR="0000228B" w:rsidRDefault="0000228B" w:rsidP="008C07AF">
      <w:r>
        <w:separator/>
      </w:r>
    </w:p>
  </w:endnote>
  <w:endnote w:type="continuationSeparator" w:id="0">
    <w:p w14:paraId="659156D0" w14:textId="77777777" w:rsidR="0000228B" w:rsidRDefault="0000228B" w:rsidP="008C07AF">
      <w:r>
        <w:continuationSeparator/>
      </w:r>
    </w:p>
  </w:endnote>
  <w:endnote w:type="continuationNotice" w:id="1">
    <w:p w14:paraId="3927AFF1" w14:textId="77777777" w:rsidR="0000228B" w:rsidRDefault="0000228B" w:rsidP="008C07A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31860379"/>
      <w:docPartObj>
        <w:docPartGallery w:val="Page Numbers (Bottom of Page)"/>
        <w:docPartUnique/>
      </w:docPartObj>
    </w:sdtPr>
    <w:sdtEndPr/>
    <w:sdtContent>
      <w:p w14:paraId="2F6F086D" w14:textId="77777777" w:rsidR="006E2D4B" w:rsidRDefault="006E2D4B" w:rsidP="008C07AF">
        <w:pPr>
          <w:pStyle w:val="Foo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1A30574" w14:textId="77777777" w:rsidR="00A4626E" w:rsidRDefault="00A4626E" w:rsidP="008C07A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662599" w14:textId="77777777" w:rsidR="0000228B" w:rsidRDefault="0000228B" w:rsidP="008C07AF">
      <w:r>
        <w:separator/>
      </w:r>
    </w:p>
  </w:footnote>
  <w:footnote w:type="continuationSeparator" w:id="0">
    <w:p w14:paraId="47DC39DE" w14:textId="77777777" w:rsidR="0000228B" w:rsidRDefault="0000228B" w:rsidP="008C07AF">
      <w:r>
        <w:continuationSeparator/>
      </w:r>
    </w:p>
  </w:footnote>
  <w:footnote w:type="continuationNotice" w:id="1">
    <w:p w14:paraId="5D82E65F" w14:textId="77777777" w:rsidR="0000228B" w:rsidRDefault="0000228B" w:rsidP="008C07A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FFDEA" w14:textId="3EC34CE2" w:rsidR="006E2D4B" w:rsidRPr="006E2D4B" w:rsidRDefault="00635B61" w:rsidP="008C07AF">
    <w:pPr>
      <w:pStyle w:val="Subtitle"/>
    </w:pPr>
    <w:bookmarkStart w:id="11" w:name="_Hlk121982657"/>
    <w:bookmarkStart w:id="12" w:name="_Hlk121982658"/>
    <w:r>
      <w:t>13</w:t>
    </w:r>
    <w:r w:rsidR="00F76E74">
      <w:t>-</w:t>
    </w:r>
    <w:r>
      <w:t>01</w:t>
    </w:r>
    <w:r w:rsidR="00F76E74">
      <w:t>-</w:t>
    </w:r>
    <w:r>
      <w:t>2023</w:t>
    </w:r>
    <w:r w:rsidR="006E2D4B">
      <w:t xml:space="preserve"> | KUNGSHOLMENS GYMNASIUM</w:t>
    </w:r>
    <w:bookmarkEnd w:id="11"/>
    <w:bookmarkEnd w:id="12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1304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6B1A"/>
    <w:rsid w:val="0000228B"/>
    <w:rsid w:val="0003057C"/>
    <w:rsid w:val="0003237B"/>
    <w:rsid w:val="00032BF8"/>
    <w:rsid w:val="00060B47"/>
    <w:rsid w:val="000856E7"/>
    <w:rsid w:val="000856F5"/>
    <w:rsid w:val="000912DB"/>
    <w:rsid w:val="00096965"/>
    <w:rsid w:val="00097768"/>
    <w:rsid w:val="000B4AA3"/>
    <w:rsid w:val="000E72AE"/>
    <w:rsid w:val="000F768C"/>
    <w:rsid w:val="00107D5D"/>
    <w:rsid w:val="00110386"/>
    <w:rsid w:val="00116F60"/>
    <w:rsid w:val="00123A83"/>
    <w:rsid w:val="00125A79"/>
    <w:rsid w:val="00130AFE"/>
    <w:rsid w:val="001341B3"/>
    <w:rsid w:val="00144A67"/>
    <w:rsid w:val="00146A6C"/>
    <w:rsid w:val="001614BF"/>
    <w:rsid w:val="0017257A"/>
    <w:rsid w:val="00172810"/>
    <w:rsid w:val="00177964"/>
    <w:rsid w:val="00194C8B"/>
    <w:rsid w:val="001A00E6"/>
    <w:rsid w:val="001B1FD3"/>
    <w:rsid w:val="001B438E"/>
    <w:rsid w:val="001C072F"/>
    <w:rsid w:val="001D25CF"/>
    <w:rsid w:val="001F7841"/>
    <w:rsid w:val="00212CFD"/>
    <w:rsid w:val="00213150"/>
    <w:rsid w:val="00224637"/>
    <w:rsid w:val="00231452"/>
    <w:rsid w:val="00237106"/>
    <w:rsid w:val="00237282"/>
    <w:rsid w:val="0023785F"/>
    <w:rsid w:val="00254D5E"/>
    <w:rsid w:val="0026119D"/>
    <w:rsid w:val="00265B4F"/>
    <w:rsid w:val="00265F4E"/>
    <w:rsid w:val="00276B1A"/>
    <w:rsid w:val="00291026"/>
    <w:rsid w:val="002A4414"/>
    <w:rsid w:val="002A4B2D"/>
    <w:rsid w:val="002B6F15"/>
    <w:rsid w:val="002D7846"/>
    <w:rsid w:val="002E4B63"/>
    <w:rsid w:val="003044A8"/>
    <w:rsid w:val="003117D2"/>
    <w:rsid w:val="00315210"/>
    <w:rsid w:val="003165B7"/>
    <w:rsid w:val="00320FCE"/>
    <w:rsid w:val="003250F5"/>
    <w:rsid w:val="0035391A"/>
    <w:rsid w:val="00356D7B"/>
    <w:rsid w:val="00374451"/>
    <w:rsid w:val="00374B5F"/>
    <w:rsid w:val="003760C2"/>
    <w:rsid w:val="0038198F"/>
    <w:rsid w:val="00384FBD"/>
    <w:rsid w:val="00394111"/>
    <w:rsid w:val="003A2FDC"/>
    <w:rsid w:val="003A377B"/>
    <w:rsid w:val="003A38BF"/>
    <w:rsid w:val="003C205A"/>
    <w:rsid w:val="003C242E"/>
    <w:rsid w:val="003E3030"/>
    <w:rsid w:val="00406400"/>
    <w:rsid w:val="004238D2"/>
    <w:rsid w:val="00424DD7"/>
    <w:rsid w:val="0043374F"/>
    <w:rsid w:val="00437DBD"/>
    <w:rsid w:val="00444855"/>
    <w:rsid w:val="0044658F"/>
    <w:rsid w:val="00462A0A"/>
    <w:rsid w:val="0048403C"/>
    <w:rsid w:val="004A0A39"/>
    <w:rsid w:val="004A37D1"/>
    <w:rsid w:val="004B1E37"/>
    <w:rsid w:val="004B2BD0"/>
    <w:rsid w:val="004C1D0C"/>
    <w:rsid w:val="004C351A"/>
    <w:rsid w:val="004D441D"/>
    <w:rsid w:val="00507A60"/>
    <w:rsid w:val="005332D4"/>
    <w:rsid w:val="0053340C"/>
    <w:rsid w:val="005407A8"/>
    <w:rsid w:val="00553D34"/>
    <w:rsid w:val="005548C0"/>
    <w:rsid w:val="00566152"/>
    <w:rsid w:val="0058362B"/>
    <w:rsid w:val="005C29F9"/>
    <w:rsid w:val="005D496F"/>
    <w:rsid w:val="005D7C11"/>
    <w:rsid w:val="005E74B2"/>
    <w:rsid w:val="005F2A39"/>
    <w:rsid w:val="00601157"/>
    <w:rsid w:val="00621B10"/>
    <w:rsid w:val="00627CDE"/>
    <w:rsid w:val="00632D89"/>
    <w:rsid w:val="006336A9"/>
    <w:rsid w:val="00633E20"/>
    <w:rsid w:val="00635A12"/>
    <w:rsid w:val="00635B61"/>
    <w:rsid w:val="0064050A"/>
    <w:rsid w:val="00640804"/>
    <w:rsid w:val="00652CB9"/>
    <w:rsid w:val="00657224"/>
    <w:rsid w:val="006578E2"/>
    <w:rsid w:val="0066243E"/>
    <w:rsid w:val="0067280C"/>
    <w:rsid w:val="00693B09"/>
    <w:rsid w:val="006A66AB"/>
    <w:rsid w:val="006C168F"/>
    <w:rsid w:val="006C3B70"/>
    <w:rsid w:val="006C630A"/>
    <w:rsid w:val="006E2B74"/>
    <w:rsid w:val="006E2D4B"/>
    <w:rsid w:val="006E7861"/>
    <w:rsid w:val="00705F3B"/>
    <w:rsid w:val="0071592A"/>
    <w:rsid w:val="007166C4"/>
    <w:rsid w:val="007248A5"/>
    <w:rsid w:val="00726B24"/>
    <w:rsid w:val="007506D4"/>
    <w:rsid w:val="00750FB5"/>
    <w:rsid w:val="00755253"/>
    <w:rsid w:val="00755AD0"/>
    <w:rsid w:val="00764052"/>
    <w:rsid w:val="007803A2"/>
    <w:rsid w:val="00783928"/>
    <w:rsid w:val="00790F1A"/>
    <w:rsid w:val="007932C7"/>
    <w:rsid w:val="007941BC"/>
    <w:rsid w:val="0079696A"/>
    <w:rsid w:val="007B2D9C"/>
    <w:rsid w:val="007B473D"/>
    <w:rsid w:val="007B72AF"/>
    <w:rsid w:val="007C1803"/>
    <w:rsid w:val="007C21FB"/>
    <w:rsid w:val="007E1C54"/>
    <w:rsid w:val="007E1E2F"/>
    <w:rsid w:val="007F0B8C"/>
    <w:rsid w:val="007F13E1"/>
    <w:rsid w:val="007F1A71"/>
    <w:rsid w:val="00814FBD"/>
    <w:rsid w:val="008162D6"/>
    <w:rsid w:val="008230A7"/>
    <w:rsid w:val="008350B1"/>
    <w:rsid w:val="008367E7"/>
    <w:rsid w:val="00850A77"/>
    <w:rsid w:val="00862B79"/>
    <w:rsid w:val="00872CD8"/>
    <w:rsid w:val="00880F4A"/>
    <w:rsid w:val="0088664E"/>
    <w:rsid w:val="0088671A"/>
    <w:rsid w:val="0088703A"/>
    <w:rsid w:val="008933FC"/>
    <w:rsid w:val="008B3659"/>
    <w:rsid w:val="008B786A"/>
    <w:rsid w:val="008C07AF"/>
    <w:rsid w:val="008C5BFF"/>
    <w:rsid w:val="008D1E03"/>
    <w:rsid w:val="008E4A55"/>
    <w:rsid w:val="008E67DA"/>
    <w:rsid w:val="008F4BCF"/>
    <w:rsid w:val="008F6C3B"/>
    <w:rsid w:val="00902571"/>
    <w:rsid w:val="00902655"/>
    <w:rsid w:val="00907A88"/>
    <w:rsid w:val="0093595A"/>
    <w:rsid w:val="00942955"/>
    <w:rsid w:val="00947F4A"/>
    <w:rsid w:val="0096129C"/>
    <w:rsid w:val="00972EAA"/>
    <w:rsid w:val="0098023A"/>
    <w:rsid w:val="00991BDC"/>
    <w:rsid w:val="00993853"/>
    <w:rsid w:val="009B1D11"/>
    <w:rsid w:val="009C264C"/>
    <w:rsid w:val="009C3099"/>
    <w:rsid w:val="009C60AB"/>
    <w:rsid w:val="009E196F"/>
    <w:rsid w:val="009E3616"/>
    <w:rsid w:val="00A01668"/>
    <w:rsid w:val="00A1344E"/>
    <w:rsid w:val="00A15A25"/>
    <w:rsid w:val="00A30077"/>
    <w:rsid w:val="00A307FA"/>
    <w:rsid w:val="00A411AC"/>
    <w:rsid w:val="00A420D6"/>
    <w:rsid w:val="00A4626E"/>
    <w:rsid w:val="00A54503"/>
    <w:rsid w:val="00A555D2"/>
    <w:rsid w:val="00A7140A"/>
    <w:rsid w:val="00A75D08"/>
    <w:rsid w:val="00A8614B"/>
    <w:rsid w:val="00A96C28"/>
    <w:rsid w:val="00AB7270"/>
    <w:rsid w:val="00AE2C39"/>
    <w:rsid w:val="00AF1DEF"/>
    <w:rsid w:val="00B022F2"/>
    <w:rsid w:val="00B11C76"/>
    <w:rsid w:val="00B17626"/>
    <w:rsid w:val="00B2158B"/>
    <w:rsid w:val="00B450F3"/>
    <w:rsid w:val="00B4624F"/>
    <w:rsid w:val="00B50808"/>
    <w:rsid w:val="00B51309"/>
    <w:rsid w:val="00B82288"/>
    <w:rsid w:val="00B91843"/>
    <w:rsid w:val="00B97121"/>
    <w:rsid w:val="00BA563A"/>
    <w:rsid w:val="00BA7C1C"/>
    <w:rsid w:val="00BE21F0"/>
    <w:rsid w:val="00BE3218"/>
    <w:rsid w:val="00BF1449"/>
    <w:rsid w:val="00BF5B63"/>
    <w:rsid w:val="00C03188"/>
    <w:rsid w:val="00C136B4"/>
    <w:rsid w:val="00C13FEE"/>
    <w:rsid w:val="00C354B1"/>
    <w:rsid w:val="00C43F2F"/>
    <w:rsid w:val="00C533F6"/>
    <w:rsid w:val="00C576CE"/>
    <w:rsid w:val="00C625B9"/>
    <w:rsid w:val="00C62F02"/>
    <w:rsid w:val="00C70498"/>
    <w:rsid w:val="00C8742D"/>
    <w:rsid w:val="00C87E8B"/>
    <w:rsid w:val="00C9203B"/>
    <w:rsid w:val="00C928BD"/>
    <w:rsid w:val="00CA590B"/>
    <w:rsid w:val="00CB6405"/>
    <w:rsid w:val="00CC0634"/>
    <w:rsid w:val="00CC067D"/>
    <w:rsid w:val="00CC19B7"/>
    <w:rsid w:val="00CC70FD"/>
    <w:rsid w:val="00CD5DA2"/>
    <w:rsid w:val="00CE0FF5"/>
    <w:rsid w:val="00CE106D"/>
    <w:rsid w:val="00CE3730"/>
    <w:rsid w:val="00CF18A4"/>
    <w:rsid w:val="00CF5137"/>
    <w:rsid w:val="00D01A47"/>
    <w:rsid w:val="00D1350F"/>
    <w:rsid w:val="00D171C4"/>
    <w:rsid w:val="00D224A8"/>
    <w:rsid w:val="00D413C8"/>
    <w:rsid w:val="00D62BF8"/>
    <w:rsid w:val="00D63603"/>
    <w:rsid w:val="00D63A30"/>
    <w:rsid w:val="00D65ABF"/>
    <w:rsid w:val="00D7626E"/>
    <w:rsid w:val="00D81459"/>
    <w:rsid w:val="00DA0828"/>
    <w:rsid w:val="00DA5C66"/>
    <w:rsid w:val="00DA792C"/>
    <w:rsid w:val="00DB5D73"/>
    <w:rsid w:val="00DB73E1"/>
    <w:rsid w:val="00DC323B"/>
    <w:rsid w:val="00DC41D0"/>
    <w:rsid w:val="00DD3E16"/>
    <w:rsid w:val="00DD7258"/>
    <w:rsid w:val="00DD7953"/>
    <w:rsid w:val="00DE2C5B"/>
    <w:rsid w:val="00E072A2"/>
    <w:rsid w:val="00E1342A"/>
    <w:rsid w:val="00E273D3"/>
    <w:rsid w:val="00E41AF4"/>
    <w:rsid w:val="00E42D61"/>
    <w:rsid w:val="00E54E08"/>
    <w:rsid w:val="00E61740"/>
    <w:rsid w:val="00E95FFF"/>
    <w:rsid w:val="00E978BA"/>
    <w:rsid w:val="00EA296F"/>
    <w:rsid w:val="00EA3057"/>
    <w:rsid w:val="00EB4139"/>
    <w:rsid w:val="00EB41C0"/>
    <w:rsid w:val="00EB6328"/>
    <w:rsid w:val="00EB6952"/>
    <w:rsid w:val="00EC3217"/>
    <w:rsid w:val="00EC589A"/>
    <w:rsid w:val="00ED48F2"/>
    <w:rsid w:val="00F112C8"/>
    <w:rsid w:val="00F609AC"/>
    <w:rsid w:val="00F6137C"/>
    <w:rsid w:val="00F734F5"/>
    <w:rsid w:val="00F76E74"/>
    <w:rsid w:val="00F85237"/>
    <w:rsid w:val="00FA21D7"/>
    <w:rsid w:val="00FD21C0"/>
    <w:rsid w:val="00FE1834"/>
    <w:rsid w:val="00FE3160"/>
    <w:rsid w:val="00FE3AC3"/>
    <w:rsid w:val="00FE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349D1"/>
  <w15:chartTrackingRefBased/>
  <w15:docId w15:val="{E998B035-473D-49FE-AAE5-312CAF278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7AF"/>
    <w:rPr>
      <w:rFonts w:cstheme="minorHAnsi"/>
      <w:color w:val="595959" w:themeColor="text1" w:themeTint="A6"/>
      <w:sz w:val="24"/>
      <w:szCs w:val="24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DC3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bCs/>
      <w:color w:val="0070C0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C32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295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4472C4" w:themeColor="accent1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C323B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olor w:val="0070C0"/>
      <w:spacing w:val="-10"/>
      <w:kern w:val="28"/>
      <w:sz w:val="56"/>
      <w:szCs w:val="56"/>
      <w14:textOutline w14:w="9525" w14:cap="rnd" w14:cmpd="sng" w14:algn="ctr">
        <w14:noFill/>
        <w14:prstDash w14:val="solid"/>
        <w14:bevel/>
      </w14:textOutline>
    </w:rPr>
  </w:style>
  <w:style w:type="character" w:customStyle="1" w:styleId="TitleChar">
    <w:name w:val="Title Char"/>
    <w:basedOn w:val="DefaultParagraphFont"/>
    <w:link w:val="Title"/>
    <w:uiPriority w:val="10"/>
    <w:rsid w:val="00DC323B"/>
    <w:rPr>
      <w:rFonts w:asciiTheme="majorHAnsi" w:eastAsiaTheme="majorEastAsia" w:hAnsiTheme="majorHAnsi" w:cstheme="majorBidi"/>
      <w:b/>
      <w:bCs/>
      <w:color w:val="0070C0"/>
      <w:spacing w:val="-10"/>
      <w:kern w:val="28"/>
      <w:sz w:val="56"/>
      <w:szCs w:val="56"/>
      <w:lang w:val="en-GB"/>
      <w14:textOutline w14:w="9525" w14:cap="rnd" w14:cmpd="sng" w14:algn="ctr">
        <w14:noFill/>
        <w14:prstDash w14:val="solid"/>
        <w14:bevel/>
      </w14:textOutline>
    </w:rPr>
  </w:style>
  <w:style w:type="paragraph" w:styleId="Subtitle">
    <w:name w:val="Subtitle"/>
    <w:basedOn w:val="Normal"/>
    <w:next w:val="Normal"/>
    <w:link w:val="SubtitleChar"/>
    <w:uiPriority w:val="11"/>
    <w:qFormat/>
    <w:rsid w:val="00437DBD"/>
    <w:pPr>
      <w:numPr>
        <w:ilvl w:val="1"/>
      </w:numPr>
    </w:pPr>
    <w:rPr>
      <w:rFonts w:eastAsiaTheme="minorEastAsia"/>
      <w:color w:val="000000" w:themeColor="text1"/>
      <w:spacing w:val="15"/>
      <w:sz w:val="22"/>
      <w:szCs w:val="22"/>
      <w14:textFill>
        <w14:solidFill>
          <w14:schemeClr w14:val="tx1">
            <w14:lumMod w14:val="65000"/>
            <w14:lumOff w14:val="35000"/>
            <w14:lumMod w14:val="65000"/>
            <w14:lumOff w14:val="35000"/>
          </w14:schemeClr>
        </w14:solidFill>
      </w14:textFill>
    </w:rPr>
  </w:style>
  <w:style w:type="character" w:customStyle="1" w:styleId="SubtitleChar">
    <w:name w:val="Subtitle Char"/>
    <w:basedOn w:val="DefaultParagraphFont"/>
    <w:link w:val="Subtitle"/>
    <w:uiPriority w:val="11"/>
    <w:rsid w:val="00437DBD"/>
    <w:rPr>
      <w:rFonts w:eastAsiaTheme="minorEastAsia"/>
      <w:color w:val="5A5A5A" w:themeColor="text1" w:themeTint="A5"/>
      <w:spacing w:val="15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C323B"/>
    <w:rPr>
      <w:rFonts w:asciiTheme="majorHAnsi" w:eastAsiaTheme="majorEastAsia" w:hAnsiTheme="majorHAnsi" w:cstheme="majorBidi"/>
      <w:b/>
      <w:bCs/>
      <w:color w:val="0070C0"/>
      <w:sz w:val="32"/>
      <w:szCs w:val="32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A4626E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406400"/>
    <w:pPr>
      <w:tabs>
        <w:tab w:val="right" w:leader="dot" w:pos="9062"/>
      </w:tabs>
      <w:spacing w:after="100"/>
    </w:pPr>
    <w:rPr>
      <w:b/>
      <w:bCs/>
      <w:noProof/>
    </w:rPr>
  </w:style>
  <w:style w:type="character" w:styleId="Hyperlink">
    <w:name w:val="Hyperlink"/>
    <w:basedOn w:val="DefaultParagraphFont"/>
    <w:uiPriority w:val="99"/>
    <w:unhideWhenUsed/>
    <w:rsid w:val="00A4626E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46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4626E"/>
    <w:rPr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A462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4626E"/>
    <w:rPr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DC323B"/>
    <w:rPr>
      <w:rFonts w:asciiTheme="majorHAnsi" w:eastAsiaTheme="majorEastAsia" w:hAnsiTheme="majorHAnsi" w:cstheme="majorBidi"/>
      <w:color w:val="0070C0"/>
      <w:sz w:val="28"/>
      <w:szCs w:val="28"/>
    </w:rPr>
  </w:style>
  <w:style w:type="paragraph" w:styleId="TOC2">
    <w:name w:val="toc 2"/>
    <w:basedOn w:val="Normal"/>
    <w:next w:val="Normal"/>
    <w:autoRedefine/>
    <w:uiPriority w:val="39"/>
    <w:unhideWhenUsed/>
    <w:rsid w:val="001D25CF"/>
    <w:pPr>
      <w:spacing w:after="100"/>
      <w:ind w:left="240"/>
    </w:pPr>
  </w:style>
  <w:style w:type="character" w:customStyle="1" w:styleId="Heading3Char">
    <w:name w:val="Heading 3 Char"/>
    <w:basedOn w:val="DefaultParagraphFont"/>
    <w:link w:val="Heading3"/>
    <w:uiPriority w:val="9"/>
    <w:rsid w:val="00942955"/>
    <w:rPr>
      <w:rFonts w:asciiTheme="majorHAnsi" w:eastAsiaTheme="majorEastAsia" w:hAnsiTheme="majorHAnsi" w:cstheme="majorBidi"/>
      <w:color w:val="4472C4" w:themeColor="accent1"/>
      <w:sz w:val="24"/>
      <w:szCs w:val="24"/>
      <w14:textFill>
        <w14:solidFill>
          <w14:schemeClr w14:val="accent1">
            <w14:lumMod w14:val="50000"/>
            <w14:lumMod w14:val="65000"/>
            <w14:lumOff w14:val="35000"/>
          </w14:schemeClr>
        </w14:solidFill>
      </w14:textFill>
    </w:rPr>
  </w:style>
  <w:style w:type="paragraph" w:styleId="TOC3">
    <w:name w:val="toc 3"/>
    <w:basedOn w:val="Normal"/>
    <w:next w:val="Normal"/>
    <w:autoRedefine/>
    <w:uiPriority w:val="39"/>
    <w:unhideWhenUsed/>
    <w:rsid w:val="00406400"/>
    <w:pPr>
      <w:spacing w:after="100"/>
      <w:ind w:left="480"/>
    </w:pPr>
  </w:style>
  <w:style w:type="paragraph" w:styleId="NormalWeb">
    <w:name w:val="Normal (Web)"/>
    <w:basedOn w:val="Normal"/>
    <w:uiPriority w:val="99"/>
    <w:unhideWhenUsed/>
    <w:rsid w:val="001B1F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lang w:eastAsia="sv-SE"/>
    </w:rPr>
  </w:style>
  <w:style w:type="character" w:styleId="SubtleEmphasis">
    <w:name w:val="Subtle Emphasis"/>
    <w:basedOn w:val="DefaultParagraphFont"/>
    <w:uiPriority w:val="19"/>
    <w:qFormat/>
    <w:rsid w:val="00144A67"/>
    <w:rPr>
      <w:i/>
      <w:iCs/>
      <w:color w:val="404040" w:themeColor="text1" w:themeTint="BF"/>
    </w:rPr>
  </w:style>
  <w:style w:type="paragraph" w:customStyle="1" w:styleId="ImageText">
    <w:name w:val="Image Text"/>
    <w:basedOn w:val="Normal"/>
    <w:next w:val="Normal"/>
    <w:link w:val="ImageTextChar"/>
    <w:qFormat/>
    <w:rsid w:val="00BA563A"/>
    <w:rPr>
      <w:i/>
      <w:color w:val="000000" w:themeColor="text1"/>
      <w:sz w:val="16"/>
      <w:szCs w:val="16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character" w:styleId="Emphasis">
    <w:name w:val="Emphasis"/>
    <w:basedOn w:val="DefaultParagraphFont"/>
    <w:uiPriority w:val="20"/>
    <w:qFormat/>
    <w:rsid w:val="005D7C11"/>
    <w:rPr>
      <w:i/>
      <w:iCs/>
    </w:rPr>
  </w:style>
  <w:style w:type="character" w:customStyle="1" w:styleId="ImageTextChar">
    <w:name w:val="Image Text Char"/>
    <w:basedOn w:val="DefaultParagraphFont"/>
    <w:link w:val="ImageText"/>
    <w:rsid w:val="00BA563A"/>
    <w:rPr>
      <w:i/>
      <w:color w:val="000000" w:themeColor="text1"/>
      <w:sz w:val="16"/>
      <w:szCs w:val="16"/>
      <w:lang w:val="en-GB"/>
      <w14:textFill>
        <w14:solidFill>
          <w14:schemeClr w14:val="tx1">
            <w14:lumMod w14:val="50000"/>
            <w14:lumOff w14:val="50000"/>
            <w14:lumMod w14:val="65000"/>
            <w14:lumOff w14:val="35000"/>
          </w14:schemeClr>
        </w14:solidFill>
      </w14:textFill>
    </w:rPr>
  </w:style>
  <w:style w:type="character" w:styleId="UnresolvedMention">
    <w:name w:val="Unresolved Mention"/>
    <w:basedOn w:val="DefaultParagraphFont"/>
    <w:uiPriority w:val="99"/>
    <w:semiHidden/>
    <w:unhideWhenUsed/>
    <w:rsid w:val="00FE3AC3"/>
    <w:rPr>
      <w:color w:val="605E5C"/>
      <w:shd w:val="clear" w:color="auto" w:fill="E1DFDD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097768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097768"/>
    <w:rPr>
      <w:color w:val="595959" w:themeColor="text1" w:themeTint="A6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097768"/>
    <w:rPr>
      <w:vertAlign w:val="superscript"/>
    </w:rPr>
  </w:style>
  <w:style w:type="character" w:customStyle="1" w:styleId="reference-source">
    <w:name w:val="reference-source"/>
    <w:basedOn w:val="DefaultParagraphFont"/>
    <w:rsid w:val="00621B10"/>
  </w:style>
  <w:style w:type="character" w:customStyle="1" w:styleId="reference-article">
    <w:name w:val="reference-article"/>
    <w:basedOn w:val="DefaultParagraphFont"/>
    <w:rsid w:val="00621B10"/>
  </w:style>
  <w:style w:type="character" w:customStyle="1" w:styleId="reference-url">
    <w:name w:val="reference-url"/>
    <w:basedOn w:val="DefaultParagraphFont"/>
    <w:rsid w:val="00621B10"/>
  </w:style>
  <w:style w:type="table" w:styleId="TableGrid">
    <w:name w:val="Table Grid"/>
    <w:basedOn w:val="TableNormal"/>
    <w:uiPriority w:val="39"/>
    <w:rsid w:val="003A2F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68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77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85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3.jpe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Microsoft_Excel_Chart.xls"/><Relationship Id="rId33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chart" Target="charts/chart1.xml"/><Relationship Id="rId29" Type="http://schemas.openxmlformats.org/officeDocument/2006/relationships/hyperlink" Target="https://www.google.com/url?sa=i&amp;url=https%3A%2F%2Fwww.toppr.com%2Fask%2Fquestion%2Fhydrogen-bonding-is-maximum-in-2%2F&amp;psig=AOvVaw32aYvnWy31ss1Axvl2DCFP&amp;ust=1674322869631000&amp;source=images&amp;cd=vfe&amp;ved=0CBAQjRxqFwoTCICl2_DY1vwCFQAAAAAdAAAAABAW,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24" Type="http://schemas.openxmlformats.org/officeDocument/2006/relationships/image" Target="media/image12.png"/><Relationship Id="rId32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6.png"/><Relationship Id="rId23" Type="http://schemas.openxmlformats.org/officeDocument/2006/relationships/chart" Target="charts/chart3.xml"/><Relationship Id="rId28" Type="http://schemas.openxmlformats.org/officeDocument/2006/relationships/hyperlink" Target="http://www.ne.se/uppslagsverk/encyklopedi/l&#229;ng/inter-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image" Target="media/image5.png"/><Relationship Id="rId22" Type="http://schemas.openxmlformats.org/officeDocument/2006/relationships/chart" Target="charts/chart2.xml"/><Relationship Id="rId27" Type="http://schemas.openxmlformats.org/officeDocument/2006/relationships/image" Target="media/image14.jpeg"/><Relationship Id="rId30" Type="http://schemas.openxmlformats.org/officeDocument/2006/relationships/header" Target="header1.xml"/><Relationship Id="rId8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elevstockholm-my.sharepoint.com/personal/joakim_hertzberg_elevmail_stockholm_se/Documents/Support%20material/Lab%20reports/Lab%20Report%20-%20Template.dotx" TargetMode="Externa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themeOverride" Target="../theme/themeOverride1.xml"/><Relationship Id="rId2" Type="http://schemas.microsoft.com/office/2011/relationships/chartColorStyle" Target="colors1.xml"/><Relationship Id="rId1" Type="http://schemas.microsoft.com/office/2011/relationships/chartStyle" Target="style1.xml"/><Relationship Id="rId4" Type="http://schemas.openxmlformats.org/officeDocument/2006/relationships/oleObject" Target="https://elevstockholm-my.sharepoint.com/personal/joakim_hertzberg_elevmail_stockholm_se/Documents/Course%20files/KEM01/Labs/Documents/08-12-2022/boiling%20points%20lab%20na22eb.xlsx" TargetMode="Externa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levstockholm-my.sharepoint.com/personal/joakim_hertzberg_elevmail_stockholm_se/Documents/Course%20files/KEM01/Labs/Documents/2022-12-08/boiling%20points%20lab%20na22eb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lrMapOvr bg1="lt1" tx1="dk1" bg2="lt2" tx2="dk2" accent1="accent1" accent2="accent2" accent3="accent3" accent4="accent4" accent5="accent5" accent6="accent6" hlink="hlink" folHlink="folHlink"/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sv-SE"/>
              <a:t>Proportions of liquids in the mixture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Blad1!$N$8:$N$18</c:f>
              <c:numCache>
                <c:formatCode>0.0%</c:formatCode>
                <c:ptCount val="11"/>
                <c:pt idx="0">
                  <c:v>1</c:v>
                </c:pt>
                <c:pt idx="1">
                  <c:v>0.83333333333333337</c:v>
                </c:pt>
                <c:pt idx="2">
                  <c:v>0.7142857142857143</c:v>
                </c:pt>
                <c:pt idx="3">
                  <c:v>0.625</c:v>
                </c:pt>
                <c:pt idx="4">
                  <c:v>0.55555555555555558</c:v>
                </c:pt>
                <c:pt idx="5">
                  <c:v>0.5</c:v>
                </c:pt>
                <c:pt idx="6">
                  <c:v>0.55555555555555558</c:v>
                </c:pt>
                <c:pt idx="7">
                  <c:v>0.625</c:v>
                </c:pt>
                <c:pt idx="8">
                  <c:v>0.7142857142857143</c:v>
                </c:pt>
                <c:pt idx="9">
                  <c:v>0.83333333333333337</c:v>
                </c:pt>
                <c:pt idx="10">
                  <c:v>1</c:v>
                </c:pt>
              </c:numCache>
            </c:numRef>
          </c:cat>
          <c:val>
            <c:numRef>
              <c:f>Blad1!$M$8:$M$18</c:f>
              <c:numCache>
                <c:formatCode>General</c:formatCode>
                <c:ptCount val="11"/>
                <c:pt idx="0">
                  <c:v>122</c:v>
                </c:pt>
                <c:pt idx="1">
                  <c:v>108.5</c:v>
                </c:pt>
                <c:pt idx="2">
                  <c:v>89.5</c:v>
                </c:pt>
                <c:pt idx="3">
                  <c:v>78</c:v>
                </c:pt>
                <c:pt idx="4">
                  <c:v>73</c:v>
                </c:pt>
                <c:pt idx="5">
                  <c:v>72.875</c:v>
                </c:pt>
                <c:pt idx="6">
                  <c:v>73.5</c:v>
                </c:pt>
                <c:pt idx="7">
                  <c:v>74.5</c:v>
                </c:pt>
                <c:pt idx="8">
                  <c:v>80.5</c:v>
                </c:pt>
                <c:pt idx="9">
                  <c:v>91.5</c:v>
                </c:pt>
                <c:pt idx="10">
                  <c:v>101.5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4FD-4614-877E-841FCDB15B0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8187344"/>
        <c:axId val="1478199824"/>
      </c:lineChart>
      <c:catAx>
        <c:axId val="147818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  <a:alpha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50000"/>
                  <a:alpha val="5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sz="1200" b="1"/>
                  <a:t>%HEPTANE &lt;</a:t>
                </a:r>
                <a:r>
                  <a:rPr lang="sv-SE" sz="1200" b="1" baseline="0"/>
                  <a:t> ̶ &gt; %ETHANOL</a:t>
                </a:r>
                <a:endParaRPr lang="sv-SE" sz="1200" b="1"/>
              </a:p>
            </c:rich>
          </c:tx>
          <c:layout>
            <c:manualLayout>
              <c:xMode val="edge"/>
              <c:yMode val="edge"/>
              <c:x val="0.36241113584935375"/>
              <c:y val="0.864981353322077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312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78199824"/>
        <c:crosses val="autoZero"/>
        <c:auto val="1"/>
        <c:lblAlgn val="ctr"/>
        <c:lblOffset val="100"/>
        <c:noMultiLvlLbl val="0"/>
      </c:catAx>
      <c:valAx>
        <c:axId val="147819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Boiling</a:t>
                </a:r>
                <a:r>
                  <a:rPr lang="sv-SE" baseline="0"/>
                  <a:t> point temperature (Celsius)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78187344"/>
        <c:crosses val="autoZero"/>
        <c:crossBetween val="between"/>
        <c:min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4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Proportions</a:t>
            </a:r>
            <a:r>
              <a:rPr lang="en-US" baseline="0"/>
              <a:t> of liquids in the mixture</a:t>
            </a:r>
          </a:p>
        </c:rich>
      </c:tx>
      <c:layout>
        <c:manualLayout>
          <c:xMode val="edge"/>
          <c:yMode val="edge"/>
          <c:x val="0.16387493418587074"/>
          <c:y val="4.24142345585097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Series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Blad1!$N$8:$N$18</c:f>
              <c:numCache>
                <c:formatCode>0.0%</c:formatCode>
                <c:ptCount val="11"/>
                <c:pt idx="0">
                  <c:v>1</c:v>
                </c:pt>
                <c:pt idx="1">
                  <c:v>0.83333333333333337</c:v>
                </c:pt>
                <c:pt idx="2">
                  <c:v>0.7142857142857143</c:v>
                </c:pt>
                <c:pt idx="3">
                  <c:v>0.625</c:v>
                </c:pt>
                <c:pt idx="4">
                  <c:v>0.55555555555555558</c:v>
                </c:pt>
                <c:pt idx="5">
                  <c:v>0.5</c:v>
                </c:pt>
                <c:pt idx="6">
                  <c:v>0.55555555555555558</c:v>
                </c:pt>
                <c:pt idx="7">
                  <c:v>0.625</c:v>
                </c:pt>
                <c:pt idx="8">
                  <c:v>0.7142857142857143</c:v>
                </c:pt>
                <c:pt idx="9">
                  <c:v>0.83333333333333337</c:v>
                </c:pt>
                <c:pt idx="10">
                  <c:v>1</c:v>
                </c:pt>
              </c:numCache>
            </c:numRef>
          </c:cat>
          <c:val>
            <c:numRef>
              <c:f>Blad1!$M$30:$M$40</c:f>
              <c:numCache>
                <c:formatCode>General</c:formatCode>
                <c:ptCount val="11"/>
                <c:pt idx="0">
                  <c:v>112</c:v>
                </c:pt>
                <c:pt idx="1">
                  <c:v>114.5</c:v>
                </c:pt>
                <c:pt idx="2">
                  <c:v>107</c:v>
                </c:pt>
                <c:pt idx="3">
                  <c:v>98</c:v>
                </c:pt>
                <c:pt idx="4">
                  <c:v>93</c:v>
                </c:pt>
                <c:pt idx="5">
                  <c:v>89.75</c:v>
                </c:pt>
                <c:pt idx="6">
                  <c:v>90.25</c:v>
                </c:pt>
                <c:pt idx="7">
                  <c:v>91.5</c:v>
                </c:pt>
                <c:pt idx="8">
                  <c:v>96.5</c:v>
                </c:pt>
                <c:pt idx="9">
                  <c:v>98.5</c:v>
                </c:pt>
                <c:pt idx="10">
                  <c:v>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757-465A-98C4-7C16A75118C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8187344"/>
        <c:axId val="1478199824"/>
      </c:lineChart>
      <c:catAx>
        <c:axId val="147818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  <a:alpha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50000"/>
                  <a:alpha val="5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sz="1200" b="1"/>
                  <a:t>%PROPAN-2-OL  &lt;</a:t>
                </a:r>
                <a:r>
                  <a:rPr lang="sv-SE" sz="1200" b="1" baseline="0"/>
                  <a:t> ̶ &gt;  %PROPAN1-OL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312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78199824"/>
        <c:crosses val="autoZero"/>
        <c:auto val="1"/>
        <c:lblAlgn val="ctr"/>
        <c:lblOffset val="100"/>
        <c:noMultiLvlLbl val="0"/>
      </c:catAx>
      <c:valAx>
        <c:axId val="147819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78187344"/>
        <c:crosses val="autoZero"/>
        <c:crossBetween val="between"/>
        <c:min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Proportions of liquids</a:t>
            </a:r>
            <a:r>
              <a:rPr lang="en-US" baseline="0"/>
              <a:t> in the mixture</a:t>
            </a:r>
            <a:endParaRPr lang="en-US"/>
          </a:p>
        </c:rich>
      </c:tx>
      <c:layout>
        <c:manualLayout>
          <c:xMode val="edge"/>
          <c:yMode val="edge"/>
          <c:x val="0.16387493418587074"/>
          <c:y val="4.241423455850974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sv-SE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v>Series 1</c:v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cat>
            <c:numRef>
              <c:f>Blad1!$N$8:$N$18</c:f>
              <c:numCache>
                <c:formatCode>0.0%</c:formatCode>
                <c:ptCount val="11"/>
                <c:pt idx="0">
                  <c:v>1</c:v>
                </c:pt>
                <c:pt idx="1">
                  <c:v>0.83333333333333337</c:v>
                </c:pt>
                <c:pt idx="2">
                  <c:v>0.7142857142857143</c:v>
                </c:pt>
                <c:pt idx="3">
                  <c:v>0.625</c:v>
                </c:pt>
                <c:pt idx="4">
                  <c:v>0.55555555555555558</c:v>
                </c:pt>
                <c:pt idx="5">
                  <c:v>0.5</c:v>
                </c:pt>
                <c:pt idx="6">
                  <c:v>0.55555555555555558</c:v>
                </c:pt>
                <c:pt idx="7">
                  <c:v>0.625</c:v>
                </c:pt>
                <c:pt idx="8">
                  <c:v>0.7142857142857143</c:v>
                </c:pt>
                <c:pt idx="9">
                  <c:v>0.83333333333333337</c:v>
                </c:pt>
                <c:pt idx="10">
                  <c:v>1</c:v>
                </c:pt>
              </c:numCache>
            </c:numRef>
          </c:cat>
          <c:val>
            <c:numRef>
              <c:f>Blad1!$M$52:$M$62</c:f>
              <c:numCache>
                <c:formatCode>General</c:formatCode>
                <c:ptCount val="11"/>
                <c:pt idx="0">
                  <c:v>87</c:v>
                </c:pt>
                <c:pt idx="1">
                  <c:v>61</c:v>
                </c:pt>
                <c:pt idx="2">
                  <c:v>62</c:v>
                </c:pt>
                <c:pt idx="3">
                  <c:v>62</c:v>
                </c:pt>
                <c:pt idx="4">
                  <c:v>61</c:v>
                </c:pt>
                <c:pt idx="5">
                  <c:v>62.5</c:v>
                </c:pt>
                <c:pt idx="6">
                  <c:v>65</c:v>
                </c:pt>
                <c:pt idx="7">
                  <c:v>68</c:v>
                </c:pt>
                <c:pt idx="8">
                  <c:v>72</c:v>
                </c:pt>
                <c:pt idx="9">
                  <c:v>79</c:v>
                </c:pt>
                <c:pt idx="10">
                  <c:v>80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BE6D-7146-AD02-1492008061F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478187344"/>
        <c:axId val="1478199824"/>
      </c:lineChart>
      <c:catAx>
        <c:axId val="147818734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bg1">
                  <a:lumMod val="50000"/>
                  <a:alpha val="50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1">
                  <a:lumMod val="50000"/>
                  <a:alpha val="50000"/>
                </a:schemeClr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 sz="1200" b="1"/>
                  <a:t>%ACETONE  &lt;</a:t>
                </a:r>
                <a:r>
                  <a:rPr lang="sv-SE" sz="1200" b="1" baseline="0"/>
                  <a:t> ̶ &gt;  %ETHYL ACETATE</a:t>
                </a:r>
              </a:p>
            </c:rich>
          </c:tx>
          <c:layout>
            <c:manualLayout>
              <c:xMode val="edge"/>
              <c:yMode val="edge"/>
              <c:x val="0.35394482380233627"/>
              <c:y val="0.8649813533220772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0.0%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3120000" spcFirstLastPara="1" vertOverflow="ellipsis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78199824"/>
        <c:crosses val="autoZero"/>
        <c:auto val="1"/>
        <c:lblAlgn val="ctr"/>
        <c:lblOffset val="100"/>
        <c:noMultiLvlLbl val="0"/>
      </c:catAx>
      <c:valAx>
        <c:axId val="14781998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sv-SE"/>
                  <a:t>Boiling</a:t>
                </a:r>
                <a:r>
                  <a:rPr lang="sv-SE" baseline="0"/>
                  <a:t> point temperature (Celsius)</a:t>
                </a:r>
                <a:endParaRPr lang="sv-SE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sv-SE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sv-SE"/>
          </a:p>
        </c:txPr>
        <c:crossAx val="1478187344"/>
        <c:crosses val="autoZero"/>
        <c:crossBetween val="between"/>
        <c:minorUnit val="5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sv-SE"/>
    </a:p>
  </c:txPr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theme/themeOverride1.xml><?xml version="1.0" encoding="utf-8"?>
<a:themeOverride xmlns:a="http://schemas.openxmlformats.org/drawingml/2006/main">
  <a:clrScheme name="Office">
    <a:dk1>
      <a:sysClr val="windowText" lastClr="000000"/>
    </a:dk1>
    <a:lt1>
      <a:sysClr val="window" lastClr="FFFFFF"/>
    </a:lt1>
    <a:dk2>
      <a:srgbClr val="44546A"/>
    </a:dk2>
    <a:lt2>
      <a:srgbClr val="E7E6E6"/>
    </a:lt2>
    <a:accent1>
      <a:srgbClr val="4472C4"/>
    </a:accent1>
    <a:accent2>
      <a:srgbClr val="ED7D31"/>
    </a:accent2>
    <a:accent3>
      <a:srgbClr val="A5A5A5"/>
    </a:accent3>
    <a:accent4>
      <a:srgbClr val="FFC000"/>
    </a:accent4>
    <a:accent5>
      <a:srgbClr val="5B9BD5"/>
    </a:accent5>
    <a:accent6>
      <a:srgbClr val="70AD47"/>
    </a:accent6>
    <a:hlink>
      <a:srgbClr val="0563C1"/>
    </a:hlink>
    <a:folHlink>
      <a:srgbClr val="954F72"/>
    </a:folHlink>
  </a:clrScheme>
  <a:fontScheme name="Office">
    <a:majorFont>
      <a:latin typeface="Calibri Light" panose="020F0302020204030204"/>
      <a:ea typeface=""/>
      <a:cs typeface=""/>
      <a:font script="Jpan" typeface="游ゴシック Light"/>
      <a:font script="Hang" typeface="맑은 고딕"/>
      <a:font script="Hans" typeface="等线 Light"/>
      <a:font script="Hant" typeface="新細明體"/>
      <a:font script="Arab" typeface="Times New Roman"/>
      <a:font script="Hebr" typeface="Times New Roman"/>
      <a:font script="Thai" typeface="Tahoma"/>
      <a:font script="Ethi" typeface="Nyala"/>
      <a:font script="Beng" typeface="Vrinda"/>
      <a:font script="Gujr" typeface="Shruti"/>
      <a:font script="Khmr" typeface="MoolBoran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Times New Roman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ajorFont>
    <a:minorFont>
      <a:latin typeface="Calibri" panose="020F0502020204030204"/>
      <a:ea typeface=""/>
      <a:cs typeface=""/>
      <a:font script="Jpan" typeface="游ゴシック"/>
      <a:font script="Hang" typeface="맑은 고딕"/>
      <a:font script="Hans" typeface="等线"/>
      <a:font script="Hant" typeface="新細明體"/>
      <a:font script="Arab" typeface="Arial"/>
      <a:font script="Hebr" typeface="Arial"/>
      <a:font script="Thai" typeface="Tahoma"/>
      <a:font script="Ethi" typeface="Nyala"/>
      <a:font script="Beng" typeface="Vrinda"/>
      <a:font script="Gujr" typeface="Shruti"/>
      <a:font script="Khmr" typeface="DaunPenh"/>
      <a:font script="Knda" typeface="Tunga"/>
      <a:font script="Guru" typeface="Raavi"/>
      <a:font script="Cans" typeface="Euphemia"/>
      <a:font script="Cher" typeface="Plantagenet Cherokee"/>
      <a:font script="Yiii" typeface="Microsoft Yi Baiti"/>
      <a:font script="Tibt" typeface="Microsoft Himalaya"/>
      <a:font script="Thaa" typeface="MV Boli"/>
      <a:font script="Deva" typeface="Mangal"/>
      <a:font script="Telu" typeface="Gautami"/>
      <a:font script="Taml" typeface="Latha"/>
      <a:font script="Syrc" typeface="Estrangelo Edessa"/>
      <a:font script="Orya" typeface="Kalinga"/>
      <a:font script="Mlym" typeface="Kartika"/>
      <a:font script="Laoo" typeface="DokChampa"/>
      <a:font script="Sinh" typeface="Iskoola Pota"/>
      <a:font script="Mong" typeface="Mongolian Baiti"/>
      <a:font script="Viet" typeface="Arial"/>
      <a:font script="Uigh" typeface="Microsoft Uighur"/>
      <a:font script="Geor" typeface="Sylfaen"/>
      <a:font script="Armn" typeface="Arial"/>
      <a:font script="Bugi" typeface="Leelawadee UI"/>
      <a:font script="Bopo" typeface="Microsoft JhengHei"/>
      <a:font script="Java" typeface="Javanese Text"/>
      <a:font script="Lisu" typeface="Segoe UI"/>
      <a:font script="Mymr" typeface="Myanmar Text"/>
      <a:font script="Nkoo" typeface="Ebrima"/>
      <a:font script="Olck" typeface="Nirmala UI"/>
      <a:font script="Osma" typeface="Ebrima"/>
      <a:font script="Phag" typeface="Phagspa"/>
      <a:font script="Syrn" typeface="Estrangelo Edessa"/>
      <a:font script="Syrj" typeface="Estrangelo Edessa"/>
      <a:font script="Syre" typeface="Estrangelo Edessa"/>
      <a:font script="Sora" typeface="Nirmala UI"/>
      <a:font script="Tale" typeface="Microsoft Tai Le"/>
      <a:font script="Talu" typeface="Microsoft New Tai Lue"/>
      <a:font script="Tfng" typeface="Ebrima"/>
    </a:minorFont>
  </a:fontScheme>
  <a:fmtScheme name="Office">
    <a:fillStyleLst>
      <a:solidFill>
        <a:schemeClr val="phClr"/>
      </a:solidFill>
      <a:gradFill rotWithShape="1">
        <a:gsLst>
          <a:gs pos="0">
            <a:schemeClr val="phClr">
              <a:lumMod val="110000"/>
              <a:satMod val="105000"/>
              <a:tint val="67000"/>
            </a:schemeClr>
          </a:gs>
          <a:gs pos="50000">
            <a:schemeClr val="phClr">
              <a:lumMod val="105000"/>
              <a:satMod val="103000"/>
              <a:tint val="73000"/>
            </a:schemeClr>
          </a:gs>
          <a:gs pos="100000">
            <a:schemeClr val="phClr">
              <a:lumMod val="105000"/>
              <a:satMod val="109000"/>
              <a:tint val="81000"/>
            </a:schemeClr>
          </a:gs>
        </a:gsLst>
        <a:lin ang="5400000" scaled="0"/>
      </a:gradFill>
      <a:gradFill rotWithShape="1">
        <a:gsLst>
          <a:gs pos="0">
            <a:schemeClr val="phClr">
              <a:satMod val="103000"/>
              <a:lumMod val="102000"/>
              <a:tint val="94000"/>
            </a:schemeClr>
          </a:gs>
          <a:gs pos="50000">
            <a:schemeClr val="phClr">
              <a:satMod val="110000"/>
              <a:lumMod val="100000"/>
              <a:shade val="100000"/>
            </a:schemeClr>
          </a:gs>
          <a:gs pos="100000">
            <a:schemeClr val="phClr">
              <a:lumMod val="99000"/>
              <a:satMod val="120000"/>
              <a:shade val="78000"/>
            </a:schemeClr>
          </a:gs>
        </a:gsLst>
        <a:lin ang="5400000" scaled="0"/>
      </a:gradFill>
    </a:fillStyleLst>
    <a:lnStyleLst>
      <a:ln w="6350" cap="flat" cmpd="sng" algn="ctr">
        <a:solidFill>
          <a:schemeClr val="phClr"/>
        </a:solidFill>
        <a:prstDash val="solid"/>
        <a:miter lim="800000"/>
      </a:ln>
      <a:ln w="12700" cap="flat" cmpd="sng" algn="ctr">
        <a:solidFill>
          <a:schemeClr val="phClr"/>
        </a:solidFill>
        <a:prstDash val="solid"/>
        <a:miter lim="800000"/>
      </a:ln>
      <a:ln w="19050" cap="flat" cmpd="sng" algn="ctr">
        <a:solidFill>
          <a:schemeClr val="phClr"/>
        </a:solidFill>
        <a:prstDash val="solid"/>
        <a:miter lim="800000"/>
      </a:ln>
    </a:lnStyleLst>
    <a:effectStyleLst>
      <a:effectStyle>
        <a:effectLst/>
      </a:effectStyle>
      <a:effectStyle>
        <a:effectLst/>
      </a:effectStyle>
      <a:effectStyle>
        <a:effectLst>
          <a:outerShdw blurRad="57150" dist="19050" dir="5400000" algn="ctr" rotWithShape="0">
            <a:srgbClr val="000000">
              <a:alpha val="63000"/>
            </a:srgbClr>
          </a:outerShdw>
        </a:effectLst>
      </a:effectStyle>
    </a:effectStyleLst>
    <a:bgFillStyleLst>
      <a:solidFill>
        <a:schemeClr val="phClr"/>
      </a:solidFill>
      <a:solidFill>
        <a:schemeClr val="phClr">
          <a:tint val="95000"/>
          <a:satMod val="170000"/>
        </a:schemeClr>
      </a:solidFill>
      <a:gradFill rotWithShape="1">
        <a:gsLst>
          <a:gs pos="0">
            <a:schemeClr val="phClr">
              <a:tint val="93000"/>
              <a:satMod val="150000"/>
              <a:shade val="98000"/>
              <a:lumMod val="102000"/>
            </a:schemeClr>
          </a:gs>
          <a:gs pos="50000">
            <a:schemeClr val="phClr">
              <a:tint val="98000"/>
              <a:satMod val="130000"/>
              <a:shade val="90000"/>
              <a:lumMod val="103000"/>
            </a:schemeClr>
          </a:gs>
          <a:gs pos="100000">
            <a:schemeClr val="phClr">
              <a:shade val="63000"/>
              <a:satMod val="120000"/>
            </a:schemeClr>
          </a:gs>
        </a:gsLst>
        <a:lin ang="5400000" scaled="0"/>
      </a:gradFill>
    </a:bgFillStyleLst>
  </a:fmtScheme>
</a:themeOverrid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93B449324BE104D81F3352800542266" ma:contentTypeVersion="8" ma:contentTypeDescription="Skapa ett nytt dokument." ma:contentTypeScope="" ma:versionID="2a60ff0376d351344f720d64651e5bd6">
  <xsd:schema xmlns:xsd="http://www.w3.org/2001/XMLSchema" xmlns:xs="http://www.w3.org/2001/XMLSchema" xmlns:p="http://schemas.microsoft.com/office/2006/metadata/properties" xmlns:ns3="37745758-25e7-4424-ab1f-d4379dde2bf1" xmlns:ns4="ea496f57-5cb3-44b4-91c9-f703127e8eae" targetNamespace="http://schemas.microsoft.com/office/2006/metadata/properties" ma:root="true" ma:fieldsID="7abc709f6358bdfea151cfb08a0a7abb" ns3:_="" ns4:_="">
    <xsd:import namespace="37745758-25e7-4424-ab1f-d4379dde2bf1"/>
    <xsd:import namespace="ea496f57-5cb3-44b4-91c9-f703127e8e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7745758-25e7-4424-ab1f-d4379dde2bf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496f57-5cb3-44b4-91c9-f703127e8eae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Dela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lat med information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Delar tips,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ehållstyp"/>
        <xsd:element ref="dc:title" minOccurs="0" maxOccurs="1" ma:index="4" ma:displayName="Rubri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A9DABC-89F6-48B6-9477-F828F122A6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7331BAB-2318-41CB-9405-62ADA279E8E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7745758-25e7-4424-ab1f-d4379dde2bf1"/>
    <ds:schemaRef ds:uri="ea496f57-5cb3-44b4-91c9-f703127e8e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E48ABF1-A3FF-4AC7-AF18-F6D732B703EA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FB55D28C-54C2-4B25-80F1-00C121DD8C07}">
  <ds:schemaRefs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ea496f57-5cb3-44b4-91c9-f703127e8eae"/>
    <ds:schemaRef ds:uri="37745758-25e7-4424-ab1f-d4379dde2bf1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Lab%20Report%20-%20Template</Template>
  <TotalTime>5826</TotalTime>
  <Pages>9</Pages>
  <Words>1630</Words>
  <Characters>8640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Stockholm Stad</Company>
  <LinksUpToDate>false</LinksUpToDate>
  <CharactersWithSpaces>10250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Joakim Hertzberg (elev)</dc:creator>
  <cp:keywords/>
  <dc:description/>
  <cp:lastModifiedBy>Joakim Hertzberg (elev)</cp:lastModifiedBy>
  <cp:revision>197</cp:revision>
  <dcterms:created xsi:type="dcterms:W3CDTF">2023-01-13T09:34:00Z</dcterms:created>
  <dcterms:modified xsi:type="dcterms:W3CDTF">2023-01-20T18:52:00Z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0x010100393B449324BE104D81F3352800542266</vt:lpwstr>
  </property>
</Properties>
</file>